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B6" w:rsidRPr="001A66F2" w:rsidRDefault="00C047B6" w:rsidP="00A42122">
      <w:pPr>
        <w:spacing w:line="288" w:lineRule="auto"/>
        <w:jc w:val="center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고급 </w:t>
      </w:r>
      <w:r w:rsidR="00F2602B" w:rsidRPr="001A66F2">
        <w:rPr>
          <w:rFonts w:ascii="나눔고딕" w:eastAsia="나눔고딕" w:hAnsi="나눔고딕" w:hint="eastAsia"/>
          <w:lang w:eastAsia="ko-KR"/>
        </w:rPr>
        <w:t xml:space="preserve">컴퓨터 </w:t>
      </w:r>
      <w:r w:rsidRPr="001A66F2">
        <w:rPr>
          <w:rFonts w:ascii="나눔고딕" w:eastAsia="나눔고딕" w:hAnsi="나눔고딕" w:hint="eastAsia"/>
          <w:lang w:eastAsia="ko-KR"/>
        </w:rPr>
        <w:t>네트워크</w:t>
      </w:r>
      <w:r w:rsidR="007071D0" w:rsidRPr="001A66F2">
        <w:rPr>
          <w:rFonts w:ascii="나눔고딕" w:eastAsia="나눔고딕" w:hAnsi="나눔고딕" w:hint="eastAsia"/>
          <w:lang w:eastAsia="ko-KR"/>
        </w:rPr>
        <w:t xml:space="preserve"> </w:t>
      </w:r>
      <w:r w:rsidR="00150C35" w:rsidRPr="001A66F2">
        <w:rPr>
          <w:rFonts w:ascii="나눔고딕" w:eastAsia="나눔고딕" w:hAnsi="나눔고딕" w:hint="eastAsia"/>
          <w:lang w:eastAsia="ko-KR"/>
        </w:rPr>
        <w:t>Term Project</w:t>
      </w:r>
    </w:p>
    <w:p w:rsidR="00A360E3" w:rsidRPr="001A66F2" w:rsidRDefault="00C047B6" w:rsidP="00A42122">
      <w:pPr>
        <w:pStyle w:val="Title"/>
        <w:spacing w:line="288" w:lineRule="auto"/>
        <w:jc w:val="center"/>
        <w:rPr>
          <w:rFonts w:ascii="나눔고딕" w:eastAsia="나눔고딕" w:hAnsi="나눔고딕" w:cs="나눔고딕코딩"/>
          <w:b/>
          <w:lang w:eastAsia="ko-KR"/>
        </w:rPr>
      </w:pPr>
      <w:proofErr w:type="spellStart"/>
      <w:r w:rsidRPr="001A66F2">
        <w:rPr>
          <w:rFonts w:ascii="나눔고딕" w:eastAsia="나눔고딕" w:hAnsi="나눔고딕" w:cs="나눔고딕코딩"/>
          <w:b/>
          <w:lang w:eastAsia="ko-KR"/>
        </w:rPr>
        <w:t>WiFi</w:t>
      </w:r>
      <w:proofErr w:type="spellEnd"/>
      <w:r w:rsidRPr="001A66F2">
        <w:rPr>
          <w:rFonts w:ascii="나눔고딕" w:eastAsia="나눔고딕" w:hAnsi="나눔고딕" w:cs="나눔고딕코딩"/>
          <w:b/>
          <w:lang w:eastAsia="ko-KR"/>
        </w:rPr>
        <w:t xml:space="preserve"> </w:t>
      </w:r>
      <w:r w:rsidRPr="001A66F2">
        <w:rPr>
          <w:rFonts w:ascii="나눔고딕" w:eastAsia="나눔고딕" w:hAnsi="나눔고딕" w:cs="나눔고딕코딩" w:hint="eastAsia"/>
          <w:b/>
          <w:lang w:eastAsia="ko-KR"/>
        </w:rPr>
        <w:t xml:space="preserve">Signal Strength 유지를 통한 </w:t>
      </w:r>
      <w:r w:rsidR="007936C3" w:rsidRPr="001A66F2">
        <w:rPr>
          <w:rFonts w:ascii="나눔고딕" w:eastAsia="나눔고딕" w:hAnsi="나눔고딕" w:cs="나눔고딕코딩"/>
          <w:b/>
          <w:lang w:eastAsia="ko-KR"/>
        </w:rPr>
        <w:t>Gesture Detection</w:t>
      </w:r>
      <w:r w:rsidR="000D2E93" w:rsidRPr="001A66F2">
        <w:rPr>
          <w:rFonts w:ascii="나눔고딕" w:eastAsia="나눔고딕" w:hAnsi="나눔고딕" w:cs="나눔고딕코딩" w:hint="eastAsia"/>
          <w:b/>
          <w:lang w:eastAsia="ko-KR"/>
        </w:rPr>
        <w:t xml:space="preserve">의 </w:t>
      </w:r>
      <w:r w:rsidR="00BF66DA" w:rsidRPr="001A66F2">
        <w:rPr>
          <w:rFonts w:ascii="나눔고딕" w:eastAsia="나눔고딕" w:hAnsi="나눔고딕" w:cs="나눔고딕코딩" w:hint="eastAsia"/>
          <w:b/>
          <w:lang w:eastAsia="ko-KR"/>
        </w:rPr>
        <w:t xml:space="preserve">정확성 </w:t>
      </w:r>
      <w:r w:rsidRPr="001A66F2">
        <w:rPr>
          <w:rFonts w:ascii="나눔고딕" w:eastAsia="나눔고딕" w:hAnsi="나눔고딕" w:cs="나눔고딕코딩" w:hint="eastAsia"/>
          <w:b/>
          <w:lang w:eastAsia="ko-KR"/>
        </w:rPr>
        <w:t>향상</w:t>
      </w:r>
    </w:p>
    <w:p w:rsidR="00664750" w:rsidRPr="001A66F2" w:rsidRDefault="00664750" w:rsidP="00A42122">
      <w:pPr>
        <w:spacing w:line="288" w:lineRule="auto"/>
        <w:jc w:val="center"/>
        <w:rPr>
          <w:rFonts w:ascii="나눔고딕" w:eastAsia="나눔고딕" w:hAnsi="나눔고딕"/>
          <w:b/>
          <w:lang w:eastAsia="ko-KR"/>
        </w:rPr>
      </w:pPr>
    </w:p>
    <w:p w:rsidR="00476650" w:rsidRPr="001A66F2" w:rsidRDefault="00476650" w:rsidP="00A42122">
      <w:pPr>
        <w:spacing w:line="288" w:lineRule="auto"/>
        <w:jc w:val="center"/>
        <w:rPr>
          <w:rFonts w:ascii="나눔고딕" w:eastAsia="나눔고딕" w:hAnsi="나눔고딕"/>
          <w:b/>
          <w:lang w:eastAsia="ko-KR"/>
        </w:rPr>
      </w:pPr>
      <w:r w:rsidRPr="001A66F2">
        <w:rPr>
          <w:rFonts w:ascii="나눔고딕" w:eastAsia="나눔고딕" w:hAnsi="나눔고딕" w:hint="eastAsia"/>
          <w:b/>
          <w:lang w:eastAsia="ko-KR"/>
        </w:rPr>
        <w:t>15조: 최찬희</w:t>
      </w:r>
      <w:r w:rsidR="0067085A" w:rsidRPr="001A66F2">
        <w:rPr>
          <w:rFonts w:ascii="나눔고딕" w:eastAsia="나눔고딕" w:hAnsi="나눔고딕" w:hint="eastAsia"/>
          <w:b/>
          <w:lang w:eastAsia="ko-KR"/>
        </w:rPr>
        <w:t xml:space="preserve"> (</w:t>
      </w:r>
      <w:r w:rsidR="00DE72B7" w:rsidRPr="001A66F2">
        <w:rPr>
          <w:rFonts w:ascii="나눔고딕" w:eastAsia="나눔고딕" w:hAnsi="나눔고딕"/>
          <w:b/>
          <w:lang w:eastAsia="ko-KR"/>
        </w:rPr>
        <w:t>2015-21273</w:t>
      </w:r>
      <w:r w:rsidR="0067085A" w:rsidRPr="001A66F2">
        <w:rPr>
          <w:rFonts w:ascii="나눔고딕" w:eastAsia="나눔고딕" w:hAnsi="나눔고딕" w:hint="eastAsia"/>
          <w:b/>
          <w:lang w:eastAsia="ko-KR"/>
        </w:rPr>
        <w:t>)</w:t>
      </w:r>
      <w:r w:rsidRPr="001A66F2">
        <w:rPr>
          <w:rFonts w:ascii="나눔고딕" w:eastAsia="나눔고딕" w:hAnsi="나눔고딕" w:hint="eastAsia"/>
          <w:b/>
          <w:lang w:eastAsia="ko-KR"/>
        </w:rPr>
        <w:t>,</w:t>
      </w:r>
      <w:r w:rsidRPr="001A66F2">
        <w:rPr>
          <w:rFonts w:ascii="나눔고딕" w:eastAsia="나눔고딕" w:hAnsi="나눔고딕"/>
          <w:b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b/>
          <w:lang w:eastAsia="ko-KR"/>
        </w:rPr>
        <w:t>이지화</w:t>
      </w:r>
      <w:r w:rsidR="0067085A" w:rsidRPr="001A66F2">
        <w:rPr>
          <w:rFonts w:ascii="나눔고딕" w:eastAsia="나눔고딕" w:hAnsi="나눔고딕" w:hint="eastAsia"/>
          <w:b/>
          <w:lang w:eastAsia="ko-KR"/>
        </w:rPr>
        <w:t xml:space="preserve"> (2015-31051)</w:t>
      </w:r>
    </w:p>
    <w:p w:rsidR="00664750" w:rsidRPr="001A66F2" w:rsidRDefault="00664750" w:rsidP="00A42122">
      <w:pPr>
        <w:spacing w:line="288" w:lineRule="auto"/>
        <w:jc w:val="center"/>
        <w:rPr>
          <w:rFonts w:ascii="나눔고딕" w:eastAsia="나눔고딕" w:hAnsi="나눔고딕"/>
          <w:b/>
          <w:lang w:eastAsia="ko-KR"/>
        </w:rPr>
      </w:pPr>
    </w:p>
    <w:p w:rsidR="00664750" w:rsidRPr="001A66F2" w:rsidRDefault="00664750" w:rsidP="00A42122">
      <w:pPr>
        <w:pStyle w:val="Heading1"/>
        <w:spacing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Ab</w:t>
      </w:r>
      <w:r w:rsidRPr="001A66F2">
        <w:rPr>
          <w:rFonts w:ascii="나눔고딕" w:eastAsia="나눔고딕" w:hAnsi="나눔고딕"/>
          <w:lang w:eastAsia="ko-KR"/>
        </w:rPr>
        <w:t>straction</w:t>
      </w:r>
    </w:p>
    <w:p w:rsidR="00664750" w:rsidRPr="001A66F2" w:rsidRDefault="00664750" w:rsidP="00F71769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 w:hint="eastAsia"/>
          <w:lang w:eastAsia="ko-KR"/>
        </w:rPr>
        <w:t xml:space="preserve">는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="00441A48" w:rsidRPr="001A66F2">
        <w:rPr>
          <w:rFonts w:ascii="나눔고딕" w:eastAsia="나눔고딕" w:hAnsi="나눔고딕" w:hint="eastAsia"/>
          <w:lang w:eastAsia="ko-KR"/>
        </w:rPr>
        <w:t>신호를</w:t>
      </w:r>
      <w:r w:rsidRPr="001A66F2">
        <w:rPr>
          <w:rFonts w:ascii="나눔고딕" w:eastAsia="나눔고딕" w:hAnsi="나눔고딕" w:hint="eastAsia"/>
          <w:lang w:eastAsia="ko-KR"/>
        </w:rPr>
        <w:t xml:space="preserve"> 트래킹하여 그 신호가 변화하는 패턴을 인식하는 방법으로 </w:t>
      </w:r>
      <w:r w:rsidR="00D871BC" w:rsidRPr="001A66F2">
        <w:rPr>
          <w:rFonts w:ascii="나눔고딕" w:eastAsia="나눔고딕" w:hAnsi="나눔고딕" w:hint="eastAsia"/>
          <w:lang w:eastAsia="ko-KR"/>
        </w:rPr>
        <w:t xml:space="preserve">사용자의 </w:t>
      </w:r>
      <w:r w:rsidR="00DE72B7" w:rsidRPr="001A66F2">
        <w:rPr>
          <w:rFonts w:ascii="나눔고딕" w:eastAsia="나눔고딕" w:hAnsi="나눔고딕" w:hint="eastAsia"/>
          <w:lang w:eastAsia="ko-KR"/>
        </w:rPr>
        <w:t>제스처</w:t>
      </w:r>
      <w:r w:rsidRPr="001A66F2">
        <w:rPr>
          <w:rFonts w:ascii="나눔고딕" w:eastAsia="나눔고딕" w:hAnsi="나눔고딕" w:hint="eastAsia"/>
          <w:lang w:eastAsia="ko-KR"/>
        </w:rPr>
        <w:t>를 탐지해내는 프레임워크이다.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5656FE"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="005656FE" w:rsidRPr="001A66F2">
        <w:rPr>
          <w:rFonts w:ascii="나눔고딕" w:eastAsia="나눔고딕" w:hAnsi="나눔고딕" w:hint="eastAsia"/>
          <w:lang w:eastAsia="ko-KR"/>
        </w:rPr>
        <w:t xml:space="preserve">는 </w:t>
      </w:r>
      <w:r w:rsidR="00DC0968" w:rsidRPr="001A66F2">
        <w:rPr>
          <w:rFonts w:ascii="나눔고딕" w:eastAsia="나눔고딕" w:hAnsi="나눔고딕"/>
          <w:lang w:eastAsia="ko-KR"/>
        </w:rPr>
        <w:t>RSSI</w:t>
      </w:r>
      <w:r w:rsidR="00DC0968" w:rsidRPr="001A66F2">
        <w:rPr>
          <w:rFonts w:ascii="나눔고딕" w:eastAsia="나눔고딕" w:hAnsi="나눔고딕" w:hint="eastAsia"/>
          <w:lang w:eastAsia="ko-KR"/>
        </w:rPr>
        <w:t xml:space="preserve"> 신호의 </w:t>
      </w:r>
      <w:r w:rsidR="00DC0968" w:rsidRPr="001A66F2">
        <w:rPr>
          <w:rFonts w:ascii="나눔고딕" w:eastAsia="나눔고딕" w:hAnsi="나눔고딕"/>
          <w:lang w:eastAsia="ko-KR"/>
        </w:rPr>
        <w:t>edge</w:t>
      </w:r>
      <w:r w:rsidR="00DC0968" w:rsidRPr="001A66F2">
        <w:rPr>
          <w:rFonts w:ascii="나눔고딕" w:eastAsia="나눔고딕" w:hAnsi="나눔고딕" w:hint="eastAsia"/>
          <w:lang w:eastAsia="ko-KR"/>
        </w:rPr>
        <w:t xml:space="preserve">와 </w:t>
      </w:r>
      <w:r w:rsidR="00DC0968" w:rsidRPr="001A66F2">
        <w:rPr>
          <w:rFonts w:ascii="나눔고딕" w:eastAsia="나눔고딕" w:hAnsi="나눔고딕"/>
          <w:lang w:eastAsia="ko-KR"/>
        </w:rPr>
        <w:t>pause</w:t>
      </w:r>
      <w:r w:rsidR="00DC0968" w:rsidRPr="001A66F2">
        <w:rPr>
          <w:rFonts w:ascii="나눔고딕" w:eastAsia="나눔고딕" w:hAnsi="나눔고딕" w:hint="eastAsia"/>
          <w:lang w:eastAsia="ko-KR"/>
        </w:rPr>
        <w:t xml:space="preserve">를 파악하여 제스쳐의 </w:t>
      </w:r>
      <w:r w:rsidR="00DC0968" w:rsidRPr="001A66F2">
        <w:rPr>
          <w:rFonts w:ascii="나눔고딕" w:eastAsia="나눔고딕" w:hAnsi="나눔고딕"/>
          <w:lang w:eastAsia="ko-KR"/>
        </w:rPr>
        <w:t>primitives</w:t>
      </w:r>
      <w:r w:rsidR="00DC0968" w:rsidRPr="001A66F2">
        <w:rPr>
          <w:rFonts w:ascii="나눔고딕" w:eastAsia="나눔고딕" w:hAnsi="나눔고딕" w:hint="eastAsia"/>
          <w:lang w:eastAsia="ko-KR"/>
        </w:rPr>
        <w:t>로 사용하기</w:t>
      </w:r>
      <w:r w:rsidR="00441A48" w:rsidRPr="001A66F2">
        <w:rPr>
          <w:rFonts w:ascii="나눔고딕" w:eastAsia="나눔고딕" w:hAnsi="나눔고딕"/>
          <w:lang w:eastAsia="ko-KR"/>
        </w:rPr>
        <w:t xml:space="preserve"> </w:t>
      </w:r>
      <w:r w:rsidR="00441A48" w:rsidRPr="001A66F2">
        <w:rPr>
          <w:rFonts w:ascii="나눔고딕" w:eastAsia="나눔고딕" w:hAnsi="나눔고딕" w:hint="eastAsia"/>
          <w:lang w:eastAsia="ko-KR"/>
        </w:rPr>
        <w:t>때문에,</w:t>
      </w:r>
      <w:r w:rsidR="00441A48" w:rsidRPr="001A66F2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441A48"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="00441A48" w:rsidRPr="001A66F2">
        <w:rPr>
          <w:rFonts w:ascii="나눔고딕" w:eastAsia="나눔고딕" w:hAnsi="나눔고딕"/>
          <w:lang w:eastAsia="ko-KR"/>
        </w:rPr>
        <w:t xml:space="preserve"> </w:t>
      </w:r>
      <w:r w:rsidR="00441A48" w:rsidRPr="001A66F2">
        <w:rPr>
          <w:rFonts w:ascii="나눔고딕" w:eastAsia="나눔고딕" w:hAnsi="나눔고딕" w:hint="eastAsia"/>
          <w:lang w:eastAsia="ko-KR"/>
        </w:rPr>
        <w:t>신호의</w:t>
      </w:r>
      <w:r w:rsidR="00BF66DA" w:rsidRPr="001A66F2">
        <w:rPr>
          <w:rFonts w:ascii="나눔고딕" w:eastAsia="나눔고딕" w:hAnsi="나눔고딕" w:hint="eastAsia"/>
          <w:lang w:eastAsia="ko-KR"/>
        </w:rPr>
        <w:t xml:space="preserve"> 세기에 많은 영향을 받는다.</w:t>
      </w:r>
      <w:r w:rsidR="00BF66DA" w:rsidRPr="001A66F2">
        <w:rPr>
          <w:rFonts w:ascii="나눔고딕" w:eastAsia="나눔고딕" w:hAnsi="나눔고딕"/>
          <w:lang w:eastAsia="ko-KR"/>
        </w:rPr>
        <w:t xml:space="preserve"> </w:t>
      </w:r>
      <w:r w:rsidR="00B90F71" w:rsidRPr="001A66F2">
        <w:rPr>
          <w:rFonts w:ascii="나눔고딕" w:eastAsia="나눔고딕" w:hAnsi="나눔고딕" w:hint="eastAsia"/>
          <w:lang w:eastAsia="ko-KR"/>
        </w:rPr>
        <w:t>그러므로</w:t>
      </w:r>
      <w:r w:rsidR="00BF66DA" w:rsidRPr="001A66F2">
        <w:rPr>
          <w:rFonts w:ascii="나눔고딕" w:eastAsia="나눔고딕" w:hAnsi="나눔고딕" w:hint="eastAsia"/>
          <w:lang w:eastAsia="ko-KR"/>
        </w:rPr>
        <w:t xml:space="preserve"> </w:t>
      </w:r>
      <w:proofErr w:type="spellStart"/>
      <w:r w:rsidR="00BF66DA"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="00BF66DA" w:rsidRPr="001A66F2">
        <w:rPr>
          <w:rFonts w:ascii="나눔고딕" w:eastAsia="나눔고딕" w:hAnsi="나눔고딕" w:hint="eastAsia"/>
          <w:lang w:eastAsia="ko-KR"/>
        </w:rPr>
        <w:t xml:space="preserve">의 정확성을 향상시키기 위해서는 </w:t>
      </w:r>
      <w:r w:rsidR="00BF66DA" w:rsidRPr="001A66F2">
        <w:rPr>
          <w:rFonts w:ascii="나눔고딕" w:eastAsia="나눔고딕" w:hAnsi="나눔고딕"/>
          <w:lang w:eastAsia="ko-KR"/>
        </w:rPr>
        <w:t>RSSI</w:t>
      </w:r>
      <w:r w:rsidR="00BF66DA" w:rsidRPr="001A66F2">
        <w:rPr>
          <w:rFonts w:ascii="나눔고딕" w:eastAsia="나눔고딕" w:hAnsi="나눔고딕" w:hint="eastAsia"/>
          <w:lang w:eastAsia="ko-KR"/>
        </w:rPr>
        <w:t xml:space="preserve">를 </w:t>
      </w:r>
      <w:r w:rsidR="00F60DCF" w:rsidRPr="001A66F2">
        <w:rPr>
          <w:rFonts w:ascii="나눔고딕" w:eastAsia="나눔고딕" w:hAnsi="나눔고딕" w:hint="eastAsia"/>
          <w:lang w:eastAsia="ko-KR"/>
        </w:rPr>
        <w:t xml:space="preserve">노이즈가 없이 강한 세기로 수신되는 </w:t>
      </w:r>
      <w:r w:rsidR="00811684" w:rsidRPr="001A66F2">
        <w:rPr>
          <w:rFonts w:ascii="나눔고딕" w:eastAsia="나눔고딕" w:hAnsi="나눔고딕" w:hint="eastAsia"/>
          <w:lang w:eastAsia="ko-KR"/>
        </w:rPr>
        <w:t>상태가</w:t>
      </w:r>
      <w:r w:rsidR="00F60DCF" w:rsidRPr="001A66F2">
        <w:rPr>
          <w:rFonts w:ascii="나눔고딕" w:eastAsia="나눔고딕" w:hAnsi="나눔고딕" w:hint="eastAsia"/>
          <w:lang w:eastAsia="ko-KR"/>
        </w:rPr>
        <w:t xml:space="preserve"> 유지되어야 한다.</w:t>
      </w:r>
      <w:r w:rsidR="00B90F71" w:rsidRPr="001A66F2">
        <w:rPr>
          <w:rFonts w:ascii="나눔고딕" w:eastAsia="나눔고딕" w:hAnsi="나눔고딕" w:hint="eastAsia"/>
          <w:lang w:eastAsia="ko-KR"/>
        </w:rPr>
        <w:t xml:space="preserve"> 이 </w:t>
      </w:r>
      <w:r w:rsidR="00494F2D" w:rsidRPr="001A66F2">
        <w:rPr>
          <w:rFonts w:ascii="나눔고딕" w:eastAsia="나눔고딕" w:hAnsi="나눔고딕" w:hint="eastAsia"/>
          <w:lang w:eastAsia="ko-KR"/>
        </w:rPr>
        <w:t>보고서</w:t>
      </w:r>
      <w:r w:rsidR="00B90F71" w:rsidRPr="001A66F2">
        <w:rPr>
          <w:rFonts w:ascii="나눔고딕" w:eastAsia="나눔고딕" w:hAnsi="나눔고딕" w:hint="eastAsia"/>
          <w:lang w:eastAsia="ko-KR"/>
        </w:rPr>
        <w:t xml:space="preserve">에서는 주변에 있는 여러 개의  </w:t>
      </w:r>
      <w:r w:rsidR="00B90F71" w:rsidRPr="001A66F2">
        <w:rPr>
          <w:rFonts w:ascii="나눔고딕" w:eastAsia="나눔고딕" w:hAnsi="나눔고딕"/>
          <w:lang w:eastAsia="ko-KR"/>
        </w:rPr>
        <w:t>AP</w:t>
      </w:r>
      <w:r w:rsidR="00F649AF" w:rsidRPr="001A66F2">
        <w:rPr>
          <w:rFonts w:ascii="나눔고딕" w:eastAsia="나눔고딕" w:hAnsi="나눔고딕" w:hint="eastAsia"/>
          <w:lang w:eastAsia="ko-KR"/>
        </w:rPr>
        <w:t>들로부터 받는 신호들을 활용하여</w:t>
      </w:r>
      <w:r w:rsidR="00B90F71" w:rsidRPr="001A66F2">
        <w:rPr>
          <w:rFonts w:ascii="나눔고딕" w:eastAsia="나눔고딕" w:hAnsi="나눔고딕" w:hint="eastAsia"/>
          <w:lang w:eastAsia="ko-KR"/>
        </w:rPr>
        <w:t xml:space="preserve"> </w:t>
      </w:r>
      <w:r w:rsidR="00F649AF" w:rsidRPr="001A66F2">
        <w:rPr>
          <w:rFonts w:ascii="나눔고딕" w:eastAsia="나눔고딕" w:hAnsi="나눔고딕" w:hint="eastAsia"/>
          <w:lang w:eastAsia="ko-KR"/>
        </w:rPr>
        <w:t xml:space="preserve">제스쳐가 인식되는 수신부의 </w:t>
      </w:r>
      <w:r w:rsidR="00F649AF" w:rsidRPr="001A66F2">
        <w:rPr>
          <w:rFonts w:ascii="나눔고딕" w:eastAsia="나눔고딕" w:hAnsi="나눔고딕"/>
          <w:lang w:eastAsia="ko-KR"/>
        </w:rPr>
        <w:t>RSSI</w:t>
      </w:r>
      <w:r w:rsidR="00F649AF" w:rsidRPr="001A66F2">
        <w:rPr>
          <w:rFonts w:ascii="나눔고딕" w:eastAsia="나눔고딕" w:hAnsi="나눔고딕" w:hint="eastAsia"/>
          <w:lang w:eastAsia="ko-KR"/>
        </w:rPr>
        <w:t>가 항상 높은 품질로 유지하는 방법을 소개한다.</w:t>
      </w:r>
      <w:r w:rsidR="00F649AF" w:rsidRPr="001A66F2">
        <w:rPr>
          <w:rFonts w:ascii="나눔고딕" w:eastAsia="나눔고딕" w:hAnsi="나눔고딕"/>
          <w:lang w:eastAsia="ko-KR"/>
        </w:rPr>
        <w:t xml:space="preserve"> </w:t>
      </w:r>
      <w:r w:rsidR="00494F2D" w:rsidRPr="001A66F2">
        <w:rPr>
          <w:rFonts w:ascii="나눔고딕" w:eastAsia="나눔고딕" w:hAnsi="나눔고딕" w:hint="eastAsia"/>
          <w:lang w:eastAsia="ko-KR"/>
        </w:rPr>
        <w:t xml:space="preserve">이러한 </w:t>
      </w:r>
      <w:r w:rsidR="009535BB" w:rsidRPr="001A66F2">
        <w:rPr>
          <w:rFonts w:ascii="나눔고딕" w:eastAsia="나눔고딕" w:hAnsi="나눔고딕" w:hint="eastAsia"/>
          <w:lang w:eastAsia="ko-KR"/>
        </w:rPr>
        <w:t>방법을 통해</w:t>
      </w:r>
      <w:r w:rsidR="00494F2D" w:rsidRPr="001A66F2">
        <w:rPr>
          <w:rFonts w:ascii="나눔고딕" w:eastAsia="나눔고딕" w:hAnsi="나눔고딕" w:hint="eastAsia"/>
          <w:lang w:eastAsia="ko-KR"/>
        </w:rPr>
        <w:t xml:space="preserve"> </w:t>
      </w:r>
      <w:proofErr w:type="spellStart"/>
      <w:r w:rsidR="00494F2D" w:rsidRPr="001A66F2">
        <w:rPr>
          <w:rFonts w:ascii="나눔고딕" w:eastAsia="나눔고딕" w:hAnsi="나눔고딕" w:hint="eastAsia"/>
          <w:lang w:eastAsia="ko-KR"/>
        </w:rPr>
        <w:t>WiGest</w:t>
      </w:r>
      <w:proofErr w:type="spellEnd"/>
      <w:r w:rsidR="00494F2D"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="00B031E0" w:rsidRPr="001A66F2">
        <w:rPr>
          <w:rFonts w:ascii="나눔고딕" w:eastAsia="나눔고딕" w:hAnsi="나눔고딕" w:hint="eastAsia"/>
          <w:lang w:eastAsia="ko-KR"/>
        </w:rPr>
        <w:t>제스처</w:t>
      </w:r>
      <w:r w:rsidR="00494F2D" w:rsidRPr="001A66F2">
        <w:rPr>
          <w:rFonts w:ascii="나눔고딕" w:eastAsia="나눔고딕" w:hAnsi="나눔고딕" w:hint="eastAsia"/>
          <w:lang w:eastAsia="ko-KR"/>
        </w:rPr>
        <w:t xml:space="preserve"> 인식의 정확도를 높일 수 있다.</w:t>
      </w:r>
    </w:p>
    <w:p w:rsidR="00664750" w:rsidRPr="001A66F2" w:rsidRDefault="00664750" w:rsidP="00A42122">
      <w:pPr>
        <w:spacing w:line="288" w:lineRule="auto"/>
        <w:rPr>
          <w:rFonts w:ascii="나눔고딕" w:eastAsia="나눔고딕" w:hAnsi="나눔고딕"/>
          <w:lang w:eastAsia="ko-KR"/>
        </w:rPr>
      </w:pPr>
    </w:p>
    <w:p w:rsidR="00A360E3" w:rsidRPr="001A66F2" w:rsidRDefault="00180B31" w:rsidP="00A42122">
      <w:pPr>
        <w:pStyle w:val="Heading1"/>
        <w:spacing w:line="288" w:lineRule="auto"/>
        <w:rPr>
          <w:rFonts w:ascii="나눔고딕" w:eastAsia="나눔고딕" w:hAnsi="나눔고딕"/>
        </w:rPr>
      </w:pPr>
      <w:r w:rsidRPr="001A66F2">
        <w:rPr>
          <w:rFonts w:ascii="나눔고딕" w:eastAsia="나눔고딕" w:hAnsi="나눔고딕"/>
        </w:rPr>
        <w:t>Introduction</w:t>
      </w:r>
      <w:r w:rsidR="00BC2A34" w:rsidRPr="001A66F2">
        <w:rPr>
          <w:rFonts w:ascii="나눔고딕" w:eastAsia="나눔고딕" w:hAnsi="나눔고딕"/>
        </w:rPr>
        <w:t xml:space="preserve"> and Problem Description</w:t>
      </w:r>
    </w:p>
    <w:p w:rsidR="00C05F33" w:rsidRPr="00C05F33" w:rsidRDefault="00C05F33" w:rsidP="00C05F33">
      <w:pPr>
        <w:spacing w:after="0" w:line="288" w:lineRule="auto"/>
        <w:ind w:firstLineChars="100" w:firstLine="207"/>
        <w:rPr>
          <w:rFonts w:ascii="나눔고딕" w:eastAsia="나눔고딕" w:hAnsi="나눔고딕" w:cs="나눔고딕코딩"/>
          <w:lang w:eastAsia="ko-KR"/>
        </w:rPr>
      </w:pP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최근 모바일 기술의 급격한 성장과 더불어 사용자가 어플리케이션을 컨트롤 하는 다양한 방법들도 개발되고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그 중 제스처 인식은 다양한 디바이스에서 채용되고 있는 입력 시스템으로서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스마트폰, 노트북, 게임기, 자동차 등 많은 분야에 적용되고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특히 터치를 기반으로 하는 디바이스에서 사용자의 손이 젖어 있거나, 더러워져있을 때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또는 장갑을 끼고 있거나 다른 행동을 하는 등 터치 입력이 어려운 상황에서 제스처 인식은 특히 </w:t>
      </w:r>
      <w:r w:rsidR="003F31F1">
        <w:rPr>
          <w:rFonts w:ascii="나눔고딕" w:eastAsia="나눔고딕" w:hAnsi="나눔고딕" w:cs="나눔고딕코딩" w:hint="eastAsia"/>
          <w:lang w:eastAsia="ko-KR"/>
        </w:rPr>
        <w:t>유용하다.</w:t>
      </w:r>
    </w:p>
    <w:p w:rsidR="003F31F1" w:rsidRDefault="00C05F33" w:rsidP="00C05F33">
      <w:pPr>
        <w:spacing w:after="0" w:line="288" w:lineRule="auto"/>
        <w:ind w:firstLineChars="100" w:firstLine="207"/>
        <w:rPr>
          <w:rFonts w:ascii="나눔고딕" w:eastAsia="나눔고딕" w:hAnsi="나눔고딕" w:cs="나눔고딕코딩"/>
          <w:lang w:eastAsia="ko-KR"/>
        </w:rPr>
      </w:pPr>
      <w:r w:rsidRPr="00C05F33">
        <w:rPr>
          <w:rFonts w:ascii="나눔고딕" w:eastAsia="나눔고딕" w:hAnsi="나눔고딕" w:cs="나눔고딕코딩" w:hint="eastAsia"/>
          <w:lang w:eastAsia="ko-KR"/>
        </w:rPr>
        <w:t>기존의 제스처 인식 시스템은 일반적으로 비전 프로세싱이나 자이로센서, 초음파나 적외선 등을 사용하는데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이러한 기존 시스템들은 특정 어플리케이션 전용이거나 빛에 민감하거나, 고가의 장비나 기구가 필요하고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모바일 디바이스를 붙잡고 있어야 하거나 센서를 몸에 부착하거나 입어야 하는 등의 </w:t>
      </w:r>
      <w:r w:rsidRPr="00C05F33">
        <w:rPr>
          <w:rFonts w:ascii="나눔고딕" w:eastAsia="나눔고딕" w:hAnsi="나눔고딕" w:cs="나눔고딕코딩" w:hint="eastAsia"/>
          <w:lang w:eastAsia="ko-KR"/>
        </w:rPr>
        <w:lastRenderedPageBreak/>
        <w:t xml:space="preserve">다양한 제약 사항을 가지고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이러한 제약사항을 극복하고 모바일 디바이스에서 실행되는 다양한 어플리케이션에 핸즈 프리 입력이 가능하도록하는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와이파이 기반 제스처 인식 시스템이 최근 </w:t>
      </w:r>
      <w:r w:rsidR="003F31F1">
        <w:rPr>
          <w:rFonts w:ascii="나눔고딕" w:eastAsia="나눔고딕" w:hAnsi="나눔고딕" w:cs="나눔고딕코딩" w:hint="eastAsia"/>
          <w:lang w:eastAsia="ko-KR"/>
        </w:rPr>
        <w:t>제안되었다.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이 시스템은 와이파이 연결이 가능한 디바이스와 주변에서 쉽게 찾을 수 있는 사회 기반 시설을 이용하는 것으로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사람의 움직임으로 인해 변화되는 무선 신호의 특성을 분석하는 RSSI나 CSI와 같은 것에 기반을 두고 </w:t>
      </w:r>
      <w:r w:rsidR="003F31F1">
        <w:rPr>
          <w:rFonts w:ascii="나눔고딕" w:eastAsia="나눔고딕" w:hAnsi="나눔고딕" w:cs="나눔고딕코딩" w:hint="eastAsia"/>
          <w:lang w:eastAsia="ko-KR"/>
        </w:rPr>
        <w:t>있</w:t>
      </w:r>
      <w:r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3F31F1">
        <w:rPr>
          <w:rFonts w:ascii="나눔고딕" w:eastAsia="나눔고딕" w:hAnsi="나눔고딕" w:cs="나눔고딕코딩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>하지만 무선 채널의 잡음과 무선 전파의 복잡성 등으로 인해 관심 영역에 대한 칼리브레이션이 필요하고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특정 신호 특성을 추출하기 위해 표준 와이파이 하드웨어의 수정이 </w:t>
      </w:r>
      <w:r w:rsidR="003F31F1">
        <w:rPr>
          <w:rFonts w:ascii="나눔고딕" w:eastAsia="나눔고딕" w:hAnsi="나눔고딕" w:cs="나눔고딕코딩" w:hint="eastAsia"/>
          <w:lang w:eastAsia="ko-KR"/>
        </w:rPr>
        <w:t>요구되기도 한다</w:t>
      </w:r>
      <w:r w:rsidRPr="00C05F33">
        <w:rPr>
          <w:rFonts w:ascii="나눔고딕" w:eastAsia="나눔고딕" w:hAnsi="나눔고딕" w:cs="나눔고딕코딩" w:hint="eastAsia"/>
          <w:lang w:eastAsia="ko-KR"/>
        </w:rPr>
        <w:t>.</w:t>
      </w:r>
    </w:p>
    <w:p w:rsidR="00BC2A34" w:rsidRDefault="00C05F33" w:rsidP="0092605A">
      <w:pPr>
        <w:spacing w:after="0" w:line="288" w:lineRule="auto"/>
        <w:ind w:firstLineChars="100" w:firstLine="207"/>
        <w:rPr>
          <w:rFonts w:ascii="나눔고딕" w:eastAsia="나눔고딕" w:hAnsi="나눔고딕" w:cs="나눔고딕코딩"/>
          <w:lang w:eastAsia="ko-KR"/>
        </w:rPr>
      </w:pPr>
      <w:proofErr w:type="spellStart"/>
      <w:r w:rsidRPr="00C05F33">
        <w:rPr>
          <w:rFonts w:ascii="나눔고딕" w:eastAsia="나눔고딕" w:hAnsi="나눔고딕" w:cs="나눔고딕코딩" w:hint="eastAsia"/>
          <w:lang w:eastAsia="ko-KR"/>
        </w:rPr>
        <w:t>WiGest</w:t>
      </w:r>
      <w:proofErr w:type="spellEnd"/>
      <w:r w:rsidRPr="00C05F33">
        <w:rPr>
          <w:rFonts w:ascii="나눔고딕" w:eastAsia="나눔고딕" w:hAnsi="나눔고딕" w:cs="나눔고딕코딩" w:hint="eastAsia"/>
          <w:lang w:eastAsia="ko-KR"/>
        </w:rPr>
        <w:t xml:space="preserve">는 앞서 설명한 바와 같이 </w:t>
      </w:r>
      <w:proofErr w:type="spellStart"/>
      <w:r w:rsidR="006D0ED2">
        <w:rPr>
          <w:rFonts w:ascii="나눔고딕" w:eastAsia="나눔고딕" w:hAnsi="나눔고딕" w:cs="나눔고딕코딩" w:hint="eastAsia"/>
          <w:lang w:eastAsia="ko-KR"/>
        </w:rPr>
        <w:t>W</w:t>
      </w:r>
      <w:r w:rsidR="006D0ED2">
        <w:rPr>
          <w:rFonts w:ascii="나눔고딕" w:eastAsia="나눔고딕" w:hAnsi="나눔고딕" w:cs="나눔고딕코딩"/>
          <w:lang w:eastAsia="ko-KR"/>
        </w:rPr>
        <w:t>iFi</w:t>
      </w:r>
      <w:proofErr w:type="spellEnd"/>
      <w:r w:rsidR="00994CCE">
        <w:rPr>
          <w:rFonts w:ascii="나눔고딕" w:eastAsia="나눔고딕" w:hAnsi="나눔고딕" w:cs="나눔고딕코딩"/>
          <w:lang w:eastAsia="ko-KR"/>
        </w:rPr>
        <w:t xml:space="preserve"> </w:t>
      </w:r>
      <w:r w:rsidR="00994CCE">
        <w:rPr>
          <w:rFonts w:ascii="나눔고딕" w:eastAsia="나눔고딕" w:hAnsi="나눔고딕" w:cs="나눔고딕코딩" w:hint="eastAsia"/>
          <w:lang w:eastAsia="ko-KR"/>
        </w:rPr>
        <w:t>신호를 트래킹하</w:t>
      </w:r>
      <w:r w:rsidR="0092605A">
        <w:rPr>
          <w:rFonts w:ascii="나눔고딕" w:eastAsia="나눔고딕" w:hAnsi="나눔고딕" w:cs="나눔고딕코딩" w:hint="eastAsia"/>
          <w:lang w:eastAsia="ko-KR"/>
        </w:rPr>
        <w:t>여 사용자의 제스쳐를 인식하는 최신의 연구이다.</w:t>
      </w:r>
      <w:r w:rsidR="0092605A">
        <w:rPr>
          <w:rFonts w:ascii="나눔고딕" w:eastAsia="나눔고딕" w:hAnsi="나눔고딕" w:cs="나눔고딕코딩"/>
          <w:lang w:eastAsia="ko-KR"/>
        </w:rPr>
        <w:t xml:space="preserve"> </w:t>
      </w:r>
      <w:proofErr w:type="spellStart"/>
      <w:r w:rsidR="0092605A">
        <w:rPr>
          <w:rFonts w:ascii="나눔고딕" w:eastAsia="나눔고딕" w:hAnsi="나눔고딕" w:cs="나눔고딕코딩"/>
          <w:lang w:eastAsia="ko-KR"/>
        </w:rPr>
        <w:t>WiGest</w:t>
      </w:r>
      <w:proofErr w:type="spellEnd"/>
      <w:r w:rsidR="0092605A">
        <w:rPr>
          <w:rFonts w:ascii="나눔고딕" w:eastAsia="나눔고딕" w:hAnsi="나눔고딕" w:cs="나눔고딕코딩" w:hint="eastAsia"/>
          <w:lang w:eastAsia="ko-KR"/>
        </w:rPr>
        <w:t>는</w:t>
      </w:r>
      <w:r w:rsidR="003F31F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Pr="00C05F33">
        <w:rPr>
          <w:rFonts w:ascii="나눔고딕" w:eastAsia="나눔고딕" w:hAnsi="나눔고딕" w:cs="나눔고딕코딩" w:hint="eastAsia"/>
          <w:lang w:eastAsia="ko-KR"/>
        </w:rPr>
        <w:t xml:space="preserve">칼리브레이션 과정과 특수한 하드웨어를 배제하여 기존의 와이파이 디바이스를 그대로 활용하는 것이 </w:t>
      </w:r>
      <w:r w:rsidR="0092605A">
        <w:rPr>
          <w:rFonts w:ascii="나눔고딕" w:eastAsia="나눔고딕" w:hAnsi="나눔고딕" w:cs="나눔고딕코딩" w:hint="eastAsia"/>
          <w:lang w:eastAsia="ko-KR"/>
        </w:rPr>
        <w:t>장점이다.</w:t>
      </w:r>
    </w:p>
    <w:p w:rsidR="002E6DC9" w:rsidRDefault="002E6DC9" w:rsidP="00B402D1">
      <w:pPr>
        <w:spacing w:line="288" w:lineRule="auto"/>
        <w:ind w:firstLineChars="100" w:firstLine="207"/>
        <w:rPr>
          <w:rFonts w:ascii="나눔고딕" w:eastAsia="나눔고딕" w:hAnsi="나눔고딕" w:cs="나눔고딕코딩"/>
          <w:lang w:eastAsia="ko-KR"/>
        </w:rPr>
      </w:pPr>
      <w:proofErr w:type="spellStart"/>
      <w:r>
        <w:rPr>
          <w:rFonts w:ascii="나눔고딕" w:eastAsia="나눔고딕" w:hAnsi="나눔고딕" w:cs="나눔고딕코딩"/>
          <w:lang w:eastAsia="ko-KR"/>
        </w:rPr>
        <w:t>WiGest</w:t>
      </w:r>
      <w:proofErr w:type="spellEnd"/>
      <w:r>
        <w:rPr>
          <w:rFonts w:ascii="나눔고딕" w:eastAsia="나눔고딕" w:hAnsi="나눔고딕" w:cs="나눔고딕코딩" w:hint="eastAsia"/>
          <w:lang w:eastAsia="ko-KR"/>
        </w:rPr>
        <w:t xml:space="preserve">는 </w:t>
      </w:r>
      <w:r w:rsidR="00C05F33" w:rsidRPr="00C05F33">
        <w:rPr>
          <w:rFonts w:ascii="나눔고딕" w:eastAsia="나눔고딕" w:hAnsi="나눔고딕" w:cs="나눔고딕코딩" w:hint="eastAsia"/>
        </w:rPr>
        <w:t xml:space="preserve">먼저 가장 아래에 primitives로 RSSI 시그널의 rising edge, falling edge, pause 3가지를 primitives로, gesture 인식의 기본 재료로 </w:t>
      </w:r>
      <w:r w:rsidR="00B402D1">
        <w:rPr>
          <w:rFonts w:ascii="나눔고딕" w:eastAsia="나눔고딕" w:hAnsi="나눔고딕" w:cs="나눔고딕코딩" w:hint="eastAsia"/>
        </w:rPr>
        <w:t>사용</w:t>
      </w:r>
      <w:r w:rsidR="00B402D1">
        <w:rPr>
          <w:rFonts w:ascii="나눔고딕" w:eastAsia="나눔고딕" w:hAnsi="나눔고딕" w:cs="나눔고딕코딩" w:hint="eastAsia"/>
          <w:lang w:eastAsia="ko-KR"/>
        </w:rPr>
        <w:t>한</w:t>
      </w:r>
      <w:r w:rsidR="00C05F33" w:rsidRPr="00C05F33">
        <w:rPr>
          <w:rFonts w:ascii="나눔고딕" w:eastAsia="나눔고딕" w:hAnsi="나눔고딕" w:cs="나눔고딕코딩" w:hint="eastAsia"/>
        </w:rPr>
        <w:t>다.</w:t>
      </w:r>
      <w:r w:rsidR="00B402D1">
        <w:rPr>
          <w:rFonts w:ascii="나눔고딕" w:eastAsia="나눔고딕" w:hAnsi="나눔고딕" w:cs="나눔고딕코딩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RSSI 신호를 분석해보면, 손이 멀어지는 것이 rising edge를 만들어내고, 손이 가까워지면 falling edge, 손을 가만히 두면 pause 신호가 </w:t>
      </w:r>
      <w:r w:rsidR="00B402D1">
        <w:rPr>
          <w:rFonts w:ascii="나눔고딕" w:eastAsia="나눔고딕" w:hAnsi="나눔고딕" w:cs="나눔고딕코딩" w:hint="eastAsia"/>
          <w:lang w:eastAsia="ko-KR"/>
        </w:rPr>
        <w:t>나타난다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.</w:t>
      </w:r>
      <w:r w:rsidR="00B402D1">
        <w:rPr>
          <w:rFonts w:ascii="나눔고딕" w:eastAsia="나눔고딕" w:hAnsi="나눔고딕" w:cs="나눔고딕코딩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이렇게 얻어지는 세 종류의 primitives를 재료로, 속도, 크기, 신호의 순서들을 잘 조합한 패턴을 gesture family로 </w:t>
      </w:r>
      <w:r w:rsidR="00B402D1">
        <w:rPr>
          <w:rFonts w:ascii="나눔고딕" w:eastAsia="나눔고딕" w:hAnsi="나눔고딕" w:cs="나눔고딕코딩" w:hint="eastAsia"/>
          <w:lang w:eastAsia="ko-KR"/>
        </w:rPr>
        <w:t>정의한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B402D1">
        <w:rPr>
          <w:rFonts w:ascii="나눔고딕" w:eastAsia="나눔고딕" w:hAnsi="나눔고딕" w:cs="나눔고딕코딩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즉, 손을 특정한 모양으로 움직이면 그 모양에 걸맞는 primitives의 패턴이 나올텐데, 그런 독특한 패턴들을 gesture family로 만들어 </w:t>
      </w:r>
      <w:r w:rsidR="00B402D1">
        <w:rPr>
          <w:rFonts w:ascii="나눔고딕" w:eastAsia="나눔고딕" w:hAnsi="나눔고딕" w:cs="나눔고딕코딩" w:hint="eastAsia"/>
          <w:lang w:eastAsia="ko-KR"/>
        </w:rPr>
        <w:t>둔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 w:rsidR="00B402D1">
        <w:rPr>
          <w:rFonts w:ascii="나눔고딕" w:eastAsia="나눔고딕" w:hAnsi="나눔고딕" w:cs="나눔고딕코딩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그러면, application layer에서는 특정한 gesture가 반복되는 횟수, 주기 등을 기준으로 어떤 기능을 수행할 지 미리 mapping을 해두고</w:t>
      </w:r>
      <w:r w:rsidR="00B402D1">
        <w:rPr>
          <w:rFonts w:ascii="나눔고딕" w:eastAsia="나눔고딕" w:hAnsi="나눔고딕" w:cs="나눔고딕코딩" w:hint="eastAsia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후에 사용자가 그 gesture 명령을 내리면 그게 연결된 기능이 </w:t>
      </w:r>
      <w:r w:rsidR="00B402D1">
        <w:rPr>
          <w:rFonts w:ascii="나눔고딕" w:eastAsia="나눔고딕" w:hAnsi="나눔고딕" w:cs="나눔고딕코딩" w:hint="eastAsia"/>
          <w:lang w:eastAsia="ko-KR"/>
        </w:rPr>
        <w:t>수행된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다.</w:t>
      </w:r>
    </w:p>
    <w:p w:rsidR="00BC2A34" w:rsidRPr="001A66F2" w:rsidRDefault="00532CF3" w:rsidP="00532CF3">
      <w:pPr>
        <w:spacing w:after="0" w:line="288" w:lineRule="auto"/>
        <w:ind w:firstLineChars="100" w:firstLine="207"/>
        <w:rPr>
          <w:rFonts w:ascii="나눔고딕" w:eastAsia="나눔고딕" w:hAnsi="나눔고딕" w:cs="나눔고딕코딩"/>
          <w:lang w:eastAsia="ko-KR"/>
        </w:rPr>
      </w:pPr>
      <w:proofErr w:type="spellStart"/>
      <w:r>
        <w:rPr>
          <w:rFonts w:ascii="나눔고딕" w:eastAsia="나눔고딕" w:hAnsi="나눔고딕" w:cs="나눔고딕코딩" w:hint="eastAsia"/>
          <w:lang w:eastAsia="ko-KR"/>
        </w:rPr>
        <w:t>W</w:t>
      </w:r>
      <w:r>
        <w:rPr>
          <w:rFonts w:ascii="나눔고딕" w:eastAsia="나눔고딕" w:hAnsi="나눔고딕" w:cs="나눔고딕코딩"/>
          <w:lang w:eastAsia="ko-KR"/>
        </w:rPr>
        <w:t>iGest</w:t>
      </w:r>
      <w:proofErr w:type="spellEnd"/>
      <w:r w:rsidR="00BA6E94">
        <w:rPr>
          <w:rFonts w:ascii="나눔고딕" w:eastAsia="나눔고딕" w:hAnsi="나눔고딕" w:cs="나눔고딕코딩" w:hint="eastAsia"/>
          <w:lang w:eastAsia="ko-KR"/>
        </w:rPr>
        <w:t xml:space="preserve">와 같이 </w:t>
      </w:r>
      <w:proofErr w:type="spellStart"/>
      <w:r>
        <w:rPr>
          <w:rFonts w:ascii="나눔고딕" w:eastAsia="나눔고딕" w:hAnsi="나눔고딕" w:cs="나눔고딕코딩"/>
          <w:lang w:eastAsia="ko-KR"/>
        </w:rPr>
        <w:t>WiFi</w:t>
      </w:r>
      <w:proofErr w:type="spellEnd"/>
      <w:r w:rsidR="00BA6E94">
        <w:rPr>
          <w:rFonts w:ascii="나눔고딕" w:eastAsia="나눔고딕" w:hAnsi="나눔고딕" w:cs="나눔고딕코딩"/>
          <w:lang w:eastAsia="ko-KR"/>
        </w:rPr>
        <w:t xml:space="preserve"> </w:t>
      </w:r>
      <w:r w:rsidR="00BA6E94">
        <w:rPr>
          <w:rFonts w:ascii="나눔고딕" w:eastAsia="나눔고딕" w:hAnsi="나눔고딕" w:cs="나눔고딕코딩" w:hint="eastAsia"/>
          <w:lang w:eastAsia="ko-KR"/>
        </w:rPr>
        <w:t>신호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를 기반으로 한 제스처 인식 시스템에서는 노이즈를 핸들링하는 것이 중요</w:t>
      </w:r>
      <w:r w:rsidR="003E30A6">
        <w:rPr>
          <w:rFonts w:ascii="나눔고딕" w:eastAsia="나눔고딕" w:hAnsi="나눔고딕" w:cs="나눔고딕코딩" w:hint="eastAsia"/>
          <w:lang w:eastAsia="ko-KR"/>
        </w:rPr>
        <w:t>하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>
        <w:rPr>
          <w:rFonts w:ascii="나눔고딕" w:eastAsia="나눔고딕" w:hAnsi="나눔고딕" w:cs="나눔고딕코딩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다양한 패스로 전파되는 무선 신호의 간섭으로 인해 RSSI에 노이즈가 끼게 되고, </w:t>
      </w:r>
      <w:r>
        <w:rPr>
          <w:rFonts w:ascii="나눔고딕" w:eastAsia="나눔고딕" w:hAnsi="나눔고딕" w:cs="나눔고딕코딩"/>
          <w:lang w:eastAsia="ko-KR"/>
        </w:rPr>
        <w:t xml:space="preserve"> 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 xml:space="preserve">공기라는 전파 매체의 특성상 전자기장에 의한 노이즈도 쉽게 발생하게 </w:t>
      </w:r>
      <w:r w:rsidR="003E30A6">
        <w:rPr>
          <w:rFonts w:ascii="나눔고딕" w:eastAsia="나눔고딕" w:hAnsi="나눔고딕" w:cs="나눔고딕코딩" w:hint="eastAsia"/>
          <w:lang w:eastAsia="ko-KR"/>
        </w:rPr>
        <w:t>된</w:t>
      </w:r>
      <w:r w:rsidR="00C05F33" w:rsidRPr="00C05F33">
        <w:rPr>
          <w:rFonts w:ascii="나눔고딕" w:eastAsia="나눔고딕" w:hAnsi="나눔고딕" w:cs="나눔고딕코딩" w:hint="eastAsia"/>
          <w:lang w:eastAsia="ko-KR"/>
        </w:rPr>
        <w:t>다.</w:t>
      </w:r>
      <w:r>
        <w:rPr>
          <w:rFonts w:ascii="나눔고딕" w:eastAsia="나눔고딕" w:hAnsi="나눔고딕" w:cs="나눔고딕코딩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그런데,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</w:t>
      </w:r>
      <w:proofErr w:type="spellStart"/>
      <w:r w:rsidR="00BC2A34" w:rsidRPr="001A66F2">
        <w:rPr>
          <w:rFonts w:ascii="나눔고딕" w:eastAsia="나눔고딕" w:hAnsi="나눔고딕" w:cs="나눔고딕코딩"/>
          <w:lang w:eastAsia="ko-KR"/>
        </w:rPr>
        <w:t>Wi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Gest</w:t>
      </w:r>
      <w:proofErr w:type="spellEnd"/>
      <w:r w:rsidR="00BC2A34" w:rsidRPr="001A66F2">
        <w:rPr>
          <w:rFonts w:ascii="나눔고딕" w:eastAsia="나눔고딕" w:hAnsi="나눔고딕" w:cs="나눔고딕코딩" w:hint="eastAsia"/>
          <w:lang w:eastAsia="ko-KR"/>
        </w:rPr>
        <w:t>의 경우,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RSSI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가 일정수준 이상이면 </w:t>
      </w:r>
      <w:r w:rsidR="00BC2A34" w:rsidRPr="001A66F2">
        <w:rPr>
          <w:rFonts w:ascii="나눔고딕" w:eastAsia="나눔고딕" w:hAnsi="나눔고딕" w:cs="나눔고딕코딩"/>
          <w:lang w:eastAsia="ko-KR"/>
        </w:rPr>
        <w:t>95%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의 높은 인식 정확도를 보여주지만,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이러한 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RSSI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>수준이 유지되지 않으면 제스쳐 인식의 정확도가 급격히 떨어지는 문제점이 있다.</w:t>
      </w:r>
      <w:r w:rsidR="00BC2A34" w:rsidRPr="001A66F2">
        <w:rPr>
          <w:rFonts w:ascii="나눔고딕" w:eastAsia="나눔고딕" w:hAnsi="나눔고딕" w:cs="나눔고딕코딩"/>
          <w:lang w:eastAsia="ko-KR"/>
        </w:rPr>
        <w:t xml:space="preserve"> 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AP가 많아지거나 </w:t>
      </w:r>
      <w:r w:rsidR="00BC2A34" w:rsidRPr="001A66F2">
        <w:rPr>
          <w:rFonts w:ascii="나눔고딕" w:eastAsia="나눔고딕" w:hAnsi="나눔고딕" w:cs="나눔고딕코딩"/>
          <w:lang w:eastAsia="ko-KR"/>
        </w:rPr>
        <w:t>interference</w:t>
      </w:r>
      <w:r w:rsidR="00BC2A34" w:rsidRPr="001A66F2">
        <w:rPr>
          <w:rFonts w:ascii="나눔고딕" w:eastAsia="나눔고딕" w:hAnsi="나눔고딕" w:cs="나눔고딕코딩" w:hint="eastAsia"/>
          <w:lang w:eastAsia="ko-KR"/>
        </w:rPr>
        <w:t xml:space="preserve">로 인해 무선 신호의 품질이 떨어지는 경우에 대해 </w:t>
      </w:r>
      <w:r w:rsidR="00BC2A34" w:rsidRPr="001A66F2">
        <w:rPr>
          <w:rFonts w:ascii="나눔고딕" w:eastAsia="나눔고딕" w:hAnsi="나눔고딕" w:cs="나눔고딕코딩"/>
          <w:lang w:eastAsia="ko-KR"/>
        </w:rPr>
        <w:t>…</w:t>
      </w:r>
      <w:bookmarkStart w:id="0" w:name="_GoBack"/>
      <w:bookmarkEnd w:id="0"/>
    </w:p>
    <w:p w:rsidR="00476650" w:rsidRPr="001A66F2" w:rsidRDefault="00BC2A34" w:rsidP="00A42122">
      <w:pPr>
        <w:spacing w:after="0" w:line="288" w:lineRule="auto"/>
        <w:rPr>
          <w:rFonts w:ascii="나눔고딕" w:eastAsia="나눔고딕" w:hAnsi="나눔고딕" w:cs="나눔고딕코딩"/>
          <w:lang w:eastAsia="ko-KR"/>
        </w:rPr>
      </w:pP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따라서 우리는 이 문제를 RSSI를 </w:t>
      </w:r>
      <w:r w:rsidRPr="001A66F2">
        <w:rPr>
          <w:rFonts w:ascii="나눔고딕" w:eastAsia="나눔고딕" w:hAnsi="나눔고딕" w:cs="나눔고딕코딩"/>
          <w:lang w:eastAsia="ko-KR"/>
        </w:rPr>
        <w:t xml:space="preserve">… </w:t>
      </w:r>
      <w:r w:rsidRPr="001A66F2">
        <w:rPr>
          <w:rFonts w:ascii="나눔고딕" w:eastAsia="나눔고딕" w:hAnsi="나눔고딕" w:cs="나눔고딕코딩" w:hint="eastAsia"/>
          <w:lang w:eastAsia="ko-KR"/>
        </w:rPr>
        <w:t>방법으로 해결하고자 한다.</w:t>
      </w:r>
    </w:p>
    <w:p w:rsidR="00C25314" w:rsidRPr="001A66F2" w:rsidRDefault="00C25314" w:rsidP="00A42122">
      <w:pPr>
        <w:spacing w:after="0" w:line="288" w:lineRule="auto"/>
        <w:rPr>
          <w:rFonts w:ascii="나눔고딕" w:eastAsia="나눔고딕" w:hAnsi="나눔고딕" w:cs="나눔고딕코딩"/>
          <w:lang w:eastAsia="ko-KR"/>
        </w:rPr>
      </w:pPr>
    </w:p>
    <w:p w:rsidR="00C25314" w:rsidRPr="001A66F2" w:rsidRDefault="00C25314" w:rsidP="00A42122">
      <w:pPr>
        <w:spacing w:after="0" w:line="288" w:lineRule="auto"/>
        <w:rPr>
          <w:rFonts w:ascii="나눔고딕" w:eastAsia="나눔고딕" w:hAnsi="나눔고딕"/>
        </w:rPr>
      </w:pPr>
      <w:r w:rsidRPr="001A66F2">
        <w:rPr>
          <w:rFonts w:ascii="나눔고딕" w:eastAsia="나눔고딕" w:hAnsi="나눔고딕"/>
          <w:noProof/>
          <w:lang w:eastAsia="ko-KR"/>
        </w:rPr>
        <w:lastRenderedPageBreak/>
        <w:drawing>
          <wp:inline distT="0" distB="0" distL="0" distR="0" wp14:anchorId="4F37257B" wp14:editId="24A7BFE2">
            <wp:extent cx="594360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14" w:rsidRPr="001A66F2" w:rsidRDefault="00C25314" w:rsidP="00A42122">
      <w:pPr>
        <w:spacing w:after="0" w:line="288" w:lineRule="auto"/>
        <w:rPr>
          <w:rFonts w:ascii="나눔고딕" w:eastAsia="나눔고딕" w:hAnsi="나눔고딕"/>
        </w:rPr>
      </w:pPr>
    </w:p>
    <w:p w:rsidR="00C25314" w:rsidRPr="001A66F2" w:rsidRDefault="0078084D" w:rsidP="00A42122">
      <w:pPr>
        <w:spacing w:after="0" w:line="288" w:lineRule="auto"/>
        <w:rPr>
          <w:rFonts w:ascii="나눔고딕" w:eastAsia="나눔고딕" w:hAnsi="나눔고딕"/>
        </w:rPr>
      </w:pP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위 그림은 </w:t>
      </w:r>
      <w:r w:rsidRPr="001A66F2">
        <w:rPr>
          <w:rFonts w:ascii="나눔고딕" w:eastAsia="나눔고딕" w:hAnsi="나눔고딕" w:cs="나눔고딕코딩"/>
          <w:lang w:eastAsia="ko-KR"/>
        </w:rPr>
        <w:t>‘</w:t>
      </w:r>
      <w:proofErr w:type="spellStart"/>
      <w:r w:rsidRPr="001A66F2">
        <w:rPr>
          <w:rFonts w:ascii="나눔고딕" w:eastAsia="나눔고딕" w:hAnsi="나눔고딕" w:cs="나눔고딕코딩"/>
          <w:lang w:eastAsia="ko-KR"/>
        </w:rPr>
        <w:t>rubis</w:t>
      </w:r>
      <w:proofErr w:type="spellEnd"/>
      <w:r w:rsidRPr="001A66F2">
        <w:rPr>
          <w:rFonts w:ascii="나눔고딕" w:eastAsia="나눔고딕" w:hAnsi="나눔고딕" w:cs="나눔고딕코딩"/>
          <w:lang w:eastAsia="ko-KR"/>
        </w:rPr>
        <w:t xml:space="preserve">’ </w:t>
      </w: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라는 </w:t>
      </w:r>
      <w:r w:rsidRPr="001A66F2">
        <w:rPr>
          <w:rFonts w:ascii="나눔고딕" w:eastAsia="나눔고딕" w:hAnsi="나눔고딕" w:cs="나눔고딕코딩"/>
          <w:lang w:eastAsia="ko-KR"/>
        </w:rPr>
        <w:t>SSID</w:t>
      </w: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를 가지는 </w:t>
      </w:r>
      <w:r w:rsidRPr="001A66F2">
        <w:rPr>
          <w:rFonts w:ascii="나눔고딕" w:eastAsia="나눔고딕" w:hAnsi="나눔고딕" w:cs="나눔고딕코딩"/>
          <w:lang w:eastAsia="ko-KR"/>
        </w:rPr>
        <w:t>AP</w:t>
      </w:r>
      <w:r w:rsidRPr="001A66F2">
        <w:rPr>
          <w:rFonts w:ascii="나눔고딕" w:eastAsia="나눔고딕" w:hAnsi="나눔고딕" w:cs="나눔고딕코딩" w:hint="eastAsia"/>
          <w:lang w:eastAsia="ko-KR"/>
        </w:rPr>
        <w:t xml:space="preserve">와의 </w:t>
      </w:r>
      <w:r w:rsidRPr="001A66F2">
        <w:rPr>
          <w:rFonts w:ascii="나눔고딕" w:eastAsia="나눔고딕" w:hAnsi="나눔고딕" w:cs="나눔고딕코딩"/>
          <w:lang w:eastAsia="ko-KR"/>
        </w:rPr>
        <w:t>RSSI</w:t>
      </w:r>
      <w:r w:rsidRPr="001A66F2">
        <w:rPr>
          <w:rFonts w:ascii="나눔고딕" w:eastAsia="나눔고딕" w:hAnsi="나눔고딕" w:cs="나눔고딕코딩" w:hint="eastAsia"/>
          <w:lang w:eastAsia="ko-KR"/>
        </w:rPr>
        <w:t>를 시간에 따라 기록한 것이다.</w:t>
      </w:r>
    </w:p>
    <w:p w:rsidR="00476650" w:rsidRPr="001A66F2" w:rsidRDefault="00180B31" w:rsidP="00A42122">
      <w:pPr>
        <w:pStyle w:val="Heading1"/>
        <w:spacing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Method</w:t>
      </w:r>
    </w:p>
    <w:p w:rsidR="00DA412B" w:rsidRPr="001A66F2" w:rsidRDefault="00DE72B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기존 논문에서는 제스처 인식을 위해 사용하는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신호를 특정 </w:t>
      </w:r>
      <w:r w:rsidRPr="001A66F2">
        <w:rPr>
          <w:rFonts w:ascii="나눔고딕" w:eastAsia="나눔고딕" w:hAnsi="나눔고딕"/>
          <w:lang w:eastAsia="ko-KR"/>
        </w:rPr>
        <w:t xml:space="preserve">AP </w:t>
      </w:r>
      <w:r w:rsidRPr="001A66F2">
        <w:rPr>
          <w:rFonts w:ascii="나눔고딕" w:eastAsia="나눔고딕" w:hAnsi="나눔고딕" w:hint="eastAsia"/>
          <w:lang w:eastAsia="ko-KR"/>
        </w:rPr>
        <w:t xml:space="preserve">한 개로 한정하여 인식의 정도를 측정하고 </w:t>
      </w:r>
      <w:r w:rsidR="00B031E0" w:rsidRPr="001A66F2">
        <w:rPr>
          <w:rFonts w:ascii="나눔고딕" w:eastAsia="나눔고딕" w:hAnsi="나눔고딕" w:hint="eastAsia"/>
          <w:lang w:eastAsia="ko-KR"/>
        </w:rPr>
        <w:t>무선 환경에서의 일반적 제약</w:t>
      </w:r>
      <w:r w:rsidRPr="001A66F2">
        <w:rPr>
          <w:rFonts w:ascii="나눔고딕" w:eastAsia="나눔고딕" w:hAnsi="나눔고딕" w:hint="eastAsia"/>
          <w:lang w:eastAsia="ko-KR"/>
        </w:rPr>
        <w:t xml:space="preserve"> 사항을</w:t>
      </w:r>
      <w:r w:rsidR="00B031E0" w:rsidRPr="001A66F2">
        <w:rPr>
          <w:rFonts w:ascii="나눔고딕" w:eastAsia="나눔고딕" w:hAnsi="나눔고딕" w:hint="eastAsia"/>
          <w:lang w:eastAsia="ko-KR"/>
        </w:rPr>
        <w:t xml:space="preserve"> 적용한 실험 사례를 소개하였다</w:t>
      </w:r>
      <w:r w:rsidRPr="001A66F2">
        <w:rPr>
          <w:rFonts w:ascii="나눔고딕" w:eastAsia="나눔고딕" w:hAnsi="나눔고딕" w:hint="eastAsia"/>
          <w:lang w:eastAsia="ko-KR"/>
        </w:rPr>
        <w:t>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>제</w:t>
      </w:r>
      <w:r w:rsidR="00B031E0" w:rsidRPr="001A66F2">
        <w:rPr>
          <w:rFonts w:ascii="나눔고딕" w:eastAsia="나눔고딕" w:hAnsi="나눔고딕" w:hint="eastAsia"/>
          <w:lang w:eastAsia="ko-KR"/>
        </w:rPr>
        <w:t>약</w:t>
      </w:r>
      <w:r w:rsidRPr="001A66F2">
        <w:rPr>
          <w:rFonts w:ascii="나눔고딕" w:eastAsia="나눔고딕" w:hAnsi="나눔고딕" w:hint="eastAsia"/>
          <w:lang w:eastAsia="ko-KR"/>
        </w:rPr>
        <w:t xml:space="preserve"> 사항에는 거리에 따른 </w:t>
      </w:r>
      <w:proofErr w:type="spellStart"/>
      <w:r w:rsidRPr="001A66F2">
        <w:rPr>
          <w:rFonts w:ascii="나눔고딕" w:eastAsia="나눔고딕" w:hAnsi="나눔고딕" w:hint="eastAsia"/>
          <w:lang w:eastAsia="ko-KR"/>
        </w:rPr>
        <w:t>W</w:t>
      </w:r>
      <w:r w:rsidR="00A400E9" w:rsidRPr="001A66F2">
        <w:rPr>
          <w:rFonts w:ascii="나눔고딕" w:eastAsia="나눔고딕" w:hAnsi="나눔고딕"/>
          <w:lang w:eastAsia="ko-KR"/>
        </w:rPr>
        <w:t>iFi</w:t>
      </w:r>
      <w:proofErr w:type="spellEnd"/>
      <w:r w:rsidR="00A400E9"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신호 세기의 감쇄와 주변 장애물에 </w:t>
      </w:r>
      <w:r w:rsidR="00B031E0" w:rsidRPr="001A66F2">
        <w:rPr>
          <w:rFonts w:ascii="나눔고딕" w:eastAsia="나눔고딕" w:hAnsi="나눔고딕" w:hint="eastAsia"/>
          <w:lang w:eastAsia="ko-KR"/>
        </w:rPr>
        <w:t xml:space="preserve">의한 </w:t>
      </w:r>
      <w:r w:rsidR="00B031E0" w:rsidRPr="001A66F2">
        <w:rPr>
          <w:rFonts w:ascii="나눔고딕" w:eastAsia="나눔고딕" w:hAnsi="나눔고딕"/>
          <w:lang w:eastAsia="ko-KR"/>
        </w:rPr>
        <w:t xml:space="preserve">Interference </w:t>
      </w:r>
      <w:r w:rsidR="00B031E0" w:rsidRPr="001A66F2">
        <w:rPr>
          <w:rFonts w:ascii="나눔고딕" w:eastAsia="나눔고딕" w:hAnsi="나눔고딕" w:hint="eastAsia"/>
          <w:lang w:eastAsia="ko-KR"/>
        </w:rPr>
        <w:t>등이 있었다.</w:t>
      </w:r>
      <w:r w:rsidR="00B031E0" w:rsidRPr="001A66F2">
        <w:rPr>
          <w:rFonts w:ascii="나눔고딕" w:eastAsia="나눔고딕" w:hAnsi="나눔고딕"/>
          <w:lang w:eastAsia="ko-KR"/>
        </w:rPr>
        <w:t xml:space="preserve"> </w:t>
      </w:r>
    </w:p>
    <w:p w:rsidR="00DA412B" w:rsidRPr="001A66F2" w:rsidRDefault="00B031E0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본 보고서에서는 </w:t>
      </w:r>
      <w:proofErr w:type="spellStart"/>
      <w:r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모듈이 탑재된 기기 주변의 여러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>를 효과적으로 활용하는 것을 기초로 하여 위와 같은 제약 사항을 보다 적극적으로 극복해 나가는 방법을 제안한다.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먼저 제스처 인식이 원활하게 이루어질 수 있는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>Threshold</w:t>
      </w:r>
      <w:r w:rsidRPr="001A66F2">
        <w:rPr>
          <w:rFonts w:ascii="나눔고딕" w:eastAsia="나눔고딕" w:hAnsi="나눔고딕" w:hint="eastAsia"/>
          <w:lang w:eastAsia="ko-KR"/>
        </w:rPr>
        <w:t>를 지정하고,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거리의 변화 혹은 주변 장애물에 의해 </w:t>
      </w:r>
      <w:r w:rsidR="00180B31" w:rsidRPr="001A66F2">
        <w:rPr>
          <w:rFonts w:ascii="나눔고딕" w:eastAsia="나눔고딕" w:hAnsi="나눔고딕"/>
          <w:lang w:eastAsia="ko-KR"/>
        </w:rPr>
        <w:t>R</w:t>
      </w:r>
      <w:r w:rsidRPr="001A66F2">
        <w:rPr>
          <w:rFonts w:ascii="나눔고딕" w:eastAsia="나눔고딕" w:hAnsi="나눔고딕"/>
          <w:lang w:eastAsia="ko-KR"/>
        </w:rPr>
        <w:t>SSI</w:t>
      </w:r>
      <w:r w:rsidR="00180B31" w:rsidRPr="001A66F2">
        <w:rPr>
          <w:rFonts w:ascii="나눔고딕" w:eastAsia="나눔고딕" w:hAnsi="나눔고딕" w:hint="eastAsia"/>
          <w:lang w:eastAsia="ko-KR"/>
        </w:rPr>
        <w:t xml:space="preserve">가 </w:t>
      </w:r>
      <w:r w:rsidRPr="001A66F2">
        <w:rPr>
          <w:rFonts w:ascii="나눔고딕" w:eastAsia="나눔고딕" w:hAnsi="나눔고딕" w:hint="eastAsia"/>
          <w:lang w:eastAsia="ko-KR"/>
        </w:rPr>
        <w:t>T</w:t>
      </w:r>
      <w:r w:rsidRPr="001A66F2">
        <w:rPr>
          <w:rFonts w:ascii="나눔고딕" w:eastAsia="나눔고딕" w:hAnsi="나눔고딕"/>
          <w:lang w:eastAsia="ko-KR"/>
        </w:rPr>
        <w:t>hreshold</w:t>
      </w:r>
      <w:r w:rsidR="00180B31" w:rsidRPr="001A66F2">
        <w:rPr>
          <w:rFonts w:ascii="나눔고딕" w:eastAsia="나눔고딕" w:hAnsi="나눔고딕" w:hint="eastAsia"/>
          <w:lang w:eastAsia="ko-KR"/>
        </w:rPr>
        <w:t xml:space="preserve"> 보다 낮아지면 </w:t>
      </w:r>
      <w:r w:rsidRPr="001A66F2">
        <w:rPr>
          <w:rFonts w:ascii="나눔고딕" w:eastAsia="나눔고딕" w:hAnsi="나눔고딕" w:hint="eastAsia"/>
          <w:lang w:eastAsia="ko-KR"/>
        </w:rPr>
        <w:t>수신 감도가 더 좋은 AP를 선택하는 방식으로 RSSI의 변화폭을 최소화하여 제스처 인식률을 특정 수준 이상으로 유지할 수 있도록 한다.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</w:p>
    <w:p w:rsidR="00DA412B" w:rsidRPr="001A66F2" w:rsidRDefault="00B031E0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이에 대한 실험을 위해 </w:t>
      </w:r>
      <w:proofErr w:type="spellStart"/>
      <w:r w:rsidR="00DE72B7" w:rsidRPr="001A66F2">
        <w:rPr>
          <w:rFonts w:ascii="나눔고딕" w:eastAsia="나눔고딕" w:hAnsi="나눔고딕" w:hint="eastAsia"/>
          <w:lang w:eastAsia="ko-KR"/>
        </w:rPr>
        <w:t>WiFi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>모듈이 장착된 노트북</w:t>
      </w:r>
      <w:r w:rsidRPr="001A66F2">
        <w:rPr>
          <w:rFonts w:ascii="나눔고딕" w:eastAsia="나눔고딕" w:hAnsi="나눔고딕" w:hint="eastAsia"/>
          <w:lang w:eastAsia="ko-KR"/>
        </w:rPr>
        <w:t xml:space="preserve">을 수신 기기로 하고, </w:t>
      </w:r>
      <w:r w:rsidR="00DA412B" w:rsidRPr="001A66F2">
        <w:rPr>
          <w:rFonts w:ascii="나눔고딕" w:eastAsia="나눔고딕" w:hAnsi="나눔고딕" w:hint="eastAsia"/>
          <w:lang w:eastAsia="ko-KR"/>
        </w:rPr>
        <w:t>실험</w:t>
      </w:r>
      <w:r w:rsidRPr="001A66F2">
        <w:rPr>
          <w:rFonts w:ascii="나눔고딕" w:eastAsia="나눔고딕" w:hAnsi="나눔고딕" w:hint="eastAsia"/>
          <w:lang w:eastAsia="ko-KR"/>
        </w:rPr>
        <w:t>노트북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에서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 xml:space="preserve">를 </w:t>
      </w:r>
      <w:r w:rsidR="00DA412B" w:rsidRPr="001A66F2">
        <w:rPr>
          <w:rFonts w:ascii="나눔고딕" w:eastAsia="나눔고딕" w:hAnsi="나눔고딕" w:hint="eastAsia"/>
          <w:lang w:eastAsia="ko-KR"/>
        </w:rPr>
        <w:t xml:space="preserve">실시간 </w:t>
      </w:r>
      <w:r w:rsidR="00DE72B7" w:rsidRPr="001A66F2">
        <w:rPr>
          <w:rFonts w:ascii="나눔고딕" w:eastAsia="나눔고딕" w:hAnsi="나눔고딕" w:hint="eastAsia"/>
          <w:lang w:eastAsia="ko-KR"/>
        </w:rPr>
        <w:t>측정</w:t>
      </w:r>
      <w:r w:rsidRPr="001A66F2">
        <w:rPr>
          <w:rFonts w:ascii="나눔고딕" w:eastAsia="나눔고딕" w:hAnsi="나눔고딕" w:hint="eastAsia"/>
          <w:lang w:eastAsia="ko-KR"/>
        </w:rPr>
        <w:t>할 수 있</w:t>
      </w:r>
      <w:r w:rsidR="00DA412B" w:rsidRPr="001A66F2">
        <w:rPr>
          <w:rFonts w:ascii="나눔고딕" w:eastAsia="나눔고딕" w:hAnsi="나눔고딕" w:hint="eastAsia"/>
          <w:lang w:eastAsia="ko-KR"/>
        </w:rPr>
        <w:t>도록</w:t>
      </w:r>
      <w:r w:rsidRPr="001A66F2">
        <w:rPr>
          <w:rFonts w:ascii="나눔고딕" w:eastAsia="나눔고딕" w:hAnsi="나눔고딕" w:hint="eastAsia"/>
          <w:lang w:eastAsia="ko-KR"/>
        </w:rPr>
        <w:t xml:space="preserve"> </w:t>
      </w:r>
      <w:r w:rsidRPr="001A66F2">
        <w:rPr>
          <w:rFonts w:ascii="나눔고딕" w:eastAsia="나눔고딕" w:hAnsi="나눔고딕"/>
          <w:lang w:eastAsia="ko-KR"/>
        </w:rPr>
        <w:t xml:space="preserve">Windows </w:t>
      </w:r>
      <w:r w:rsidRPr="001A66F2">
        <w:rPr>
          <w:rFonts w:ascii="나눔고딕" w:eastAsia="나눔고딕" w:hAnsi="나눔고딕" w:hint="eastAsia"/>
          <w:lang w:eastAsia="ko-KR"/>
        </w:rPr>
        <w:t xml:space="preserve">기반 </w:t>
      </w:r>
      <w:r w:rsidR="00DE72B7" w:rsidRPr="001A66F2">
        <w:rPr>
          <w:rFonts w:ascii="나눔고딕" w:eastAsia="나눔고딕" w:hAnsi="나눔고딕" w:hint="eastAsia"/>
          <w:lang w:eastAsia="ko-KR"/>
        </w:rPr>
        <w:t>툴을 제작하였다.</w:t>
      </w:r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툴은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wlanapi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를 기반으로 구현하였으며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WlanOpenHandle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WlanEnumInterfaces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WlanQueryInterface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WlanScan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WlanGetAvailableNetworkList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WlanGetNetworkBssList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>등</w:t>
      </w:r>
      <w:r w:rsidR="00DA412B" w:rsidRPr="001A66F2">
        <w:rPr>
          <w:rFonts w:ascii="나눔고딕" w:eastAsia="나눔고딕" w:hAnsi="나눔고딕" w:hint="eastAsia"/>
          <w:lang w:eastAsia="ko-KR"/>
        </w:rPr>
        <w:t>을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 활용하여 </w:t>
      </w:r>
      <w:proofErr w:type="spellStart"/>
      <w:r w:rsidR="00DE72B7" w:rsidRPr="001A66F2">
        <w:rPr>
          <w:rFonts w:ascii="나눔고딕" w:eastAsia="나눔고딕" w:hAnsi="나눔고딕"/>
          <w:lang w:eastAsia="ko-KR"/>
        </w:rPr>
        <w:t>WiFi</w:t>
      </w:r>
      <w:proofErr w:type="spellEnd"/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신호의 </w:t>
      </w:r>
      <w:r w:rsidR="00DA412B" w:rsidRPr="001A66F2">
        <w:rPr>
          <w:rFonts w:ascii="나눔고딕" w:eastAsia="나눔고딕" w:hAnsi="나눔고딕" w:hint="eastAsia"/>
          <w:lang w:eastAsia="ko-KR"/>
        </w:rPr>
        <w:t>R</w:t>
      </w:r>
      <w:r w:rsidR="00DA412B" w:rsidRPr="001A66F2">
        <w:rPr>
          <w:rFonts w:ascii="나눔고딕" w:eastAsia="나눔고딕" w:hAnsi="나눔고딕"/>
          <w:lang w:eastAsia="ko-KR"/>
        </w:rPr>
        <w:t>SSI</w:t>
      </w:r>
      <w:r w:rsidR="00DE72B7" w:rsidRPr="001A66F2">
        <w:rPr>
          <w:rFonts w:ascii="나눔고딕" w:eastAsia="나눔고딕" w:hAnsi="나눔고딕" w:hint="eastAsia"/>
          <w:lang w:eastAsia="ko-KR"/>
        </w:rPr>
        <w:t>를 측정할 수 있도록 하였다.</w:t>
      </w:r>
      <w:r w:rsidR="00DE72B7" w:rsidRPr="001A66F2">
        <w:rPr>
          <w:rFonts w:ascii="나눔고딕" w:eastAsia="나눔고딕" w:hAnsi="나눔고딕"/>
          <w:lang w:eastAsia="ko-KR"/>
        </w:rPr>
        <w:t xml:space="preserve"> 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프로그램이 실행되면 주변에 탐색되는 모든 </w:t>
      </w:r>
      <w:r w:rsidR="00DE72B7" w:rsidRPr="001A66F2">
        <w:rPr>
          <w:rFonts w:ascii="나눔고딕" w:eastAsia="나눔고딕" w:hAnsi="나눔고딕"/>
          <w:lang w:eastAsia="ko-KR"/>
        </w:rPr>
        <w:t>AP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="00DE72B7" w:rsidRPr="001A66F2">
        <w:rPr>
          <w:rFonts w:ascii="나눔고딕" w:eastAsia="나눔고딕" w:hAnsi="나눔고딕"/>
          <w:lang w:eastAsia="ko-KR"/>
        </w:rPr>
        <w:t>SSID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와 각각의 </w:t>
      </w:r>
      <w:r w:rsidR="00DE72B7" w:rsidRPr="001A66F2">
        <w:rPr>
          <w:rFonts w:ascii="나눔고딕" w:eastAsia="나눔고딕" w:hAnsi="나눔고딕"/>
          <w:lang w:eastAsia="ko-KR"/>
        </w:rPr>
        <w:t>RSSI</w:t>
      </w:r>
      <w:r w:rsidR="00DE72B7" w:rsidRPr="001A66F2">
        <w:rPr>
          <w:rFonts w:ascii="나눔고딕" w:eastAsia="나눔고딕" w:hAnsi="나눔고딕" w:hint="eastAsia"/>
          <w:lang w:eastAsia="ko-KR"/>
        </w:rPr>
        <w:t>를 화면에 출력하고</w:t>
      </w:r>
      <w:r w:rsidR="00DA412B" w:rsidRPr="001A66F2">
        <w:rPr>
          <w:rFonts w:ascii="나눔고딕" w:eastAsia="나눔고딕" w:hAnsi="나눔고딕" w:hint="eastAsia"/>
          <w:lang w:eastAsia="ko-KR"/>
        </w:rPr>
        <w:t>,</w:t>
      </w:r>
      <w:r w:rsidR="00DE72B7" w:rsidRPr="001A66F2">
        <w:rPr>
          <w:rFonts w:ascii="나눔고딕" w:eastAsia="나눔고딕" w:hAnsi="나눔고딕" w:hint="eastAsia"/>
          <w:lang w:eastAsia="ko-KR"/>
        </w:rPr>
        <w:t xml:space="preserve"> 동시에 텍스트 파일로 저장하여 신호 세기의 분석이 용이하도록 구현하였다.</w:t>
      </w:r>
      <w:r w:rsidRPr="001A66F2">
        <w:rPr>
          <w:rFonts w:ascii="나눔고딕" w:eastAsia="나눔고딕" w:hAnsi="나눔고딕"/>
          <w:lang w:eastAsia="ko-KR"/>
        </w:rPr>
        <w:t xml:space="preserve"> </w:t>
      </w:r>
    </w:p>
    <w:p w:rsidR="000274D7" w:rsidRPr="001A66F2" w:rsidRDefault="000274D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먼저 실험 툴이 </w:t>
      </w:r>
      <w:proofErr w:type="spellStart"/>
      <w:r w:rsidRPr="001A66F2">
        <w:rPr>
          <w:rFonts w:ascii="나눔고딕" w:eastAsia="나눔고딕" w:hAnsi="나눔고딕" w:hint="eastAsia"/>
          <w:lang w:eastAsia="ko-KR"/>
        </w:rPr>
        <w:t>W</w:t>
      </w:r>
      <w:r w:rsidRPr="001A66F2">
        <w:rPr>
          <w:rFonts w:ascii="나눔고딕" w:eastAsia="나눔고딕" w:hAnsi="나눔고딕"/>
          <w:lang w:eastAsia="ko-KR"/>
        </w:rPr>
        <w:t>iGest</w:t>
      </w:r>
      <w:proofErr w:type="spellEnd"/>
      <w:r w:rsidRPr="001A66F2">
        <w:rPr>
          <w:rFonts w:ascii="나눔고딕" w:eastAsia="나눔고딕" w:hAnsi="나눔고딕" w:hint="eastAsia"/>
          <w:lang w:eastAsia="ko-KR"/>
        </w:rPr>
        <w:t xml:space="preserve">의 기본 기능을 할 수 있는지 판단하기 위하여 단일 </w:t>
      </w:r>
      <w:r w:rsidRPr="001A66F2">
        <w:rPr>
          <w:rFonts w:ascii="나눔고딕" w:eastAsia="나눔고딕" w:hAnsi="나눔고딕"/>
          <w:lang w:eastAsia="ko-KR"/>
        </w:rPr>
        <w:t xml:space="preserve">AP </w:t>
      </w:r>
      <w:r w:rsidRPr="001A66F2">
        <w:rPr>
          <w:rFonts w:ascii="나눔고딕" w:eastAsia="나눔고딕" w:hAnsi="나눔고딕" w:hint="eastAsia"/>
          <w:lang w:eastAsia="ko-KR"/>
        </w:rPr>
        <w:t xml:space="preserve">상황에서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와 노트북간의 거리를 약 </w:t>
      </w:r>
      <w:r w:rsidRPr="001A66F2">
        <w:rPr>
          <w:rFonts w:ascii="나눔고딕" w:eastAsia="나눔고딕" w:hAnsi="나눔고딕"/>
          <w:lang w:eastAsia="ko-KR"/>
        </w:rPr>
        <w:t>1m</w:t>
      </w:r>
      <w:r w:rsidRPr="001A66F2">
        <w:rPr>
          <w:rFonts w:ascii="나눔고딕" w:eastAsia="나눔고딕" w:hAnsi="나눔고딕" w:hint="eastAsia"/>
          <w:lang w:eastAsia="ko-KR"/>
        </w:rPr>
        <w:t xml:space="preserve">로 유지하고 손을 아래에서 위로 흔드는 제스처로 인해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>가 변화되는 정도를 측정하였다.</w:t>
      </w:r>
    </w:p>
    <w:p w:rsidR="006C4422" w:rsidRPr="001A66F2" w:rsidRDefault="006C4422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noProof/>
          <w:lang w:eastAsia="ko-KR"/>
        </w:rPr>
        <w:lastRenderedPageBreak/>
        <w:drawing>
          <wp:inline distT="0" distB="0" distL="0" distR="0" wp14:anchorId="64E88D76" wp14:editId="1C8C1E01">
            <wp:extent cx="4572000" cy="2743200"/>
            <wp:effectExtent l="0" t="0" r="0" b="0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274D7" w:rsidRPr="001A66F2" w:rsidRDefault="000274D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위 그래프와 같이 손의 움직임에 따라 RSSI가 변화되는 것을 확인하였고, </w:t>
      </w:r>
      <w:r w:rsidR="006C4422" w:rsidRPr="001A66F2">
        <w:rPr>
          <w:rFonts w:ascii="나눔고딕" w:eastAsia="나눔고딕" w:hAnsi="나눔고딕" w:hint="eastAsia"/>
          <w:lang w:eastAsia="ko-KR"/>
        </w:rPr>
        <w:t>해당</w:t>
      </w:r>
      <w:r w:rsidRPr="001A66F2">
        <w:rPr>
          <w:rFonts w:ascii="나눔고딕" w:eastAsia="나눔고딕" w:hAnsi="나눔고딕" w:hint="eastAsia"/>
          <w:lang w:eastAsia="ko-KR"/>
        </w:rPr>
        <w:t xml:space="preserve"> 툴을 활용하여 </w:t>
      </w:r>
      <w:proofErr w:type="spellStart"/>
      <w:r w:rsidRPr="001A66F2">
        <w:rPr>
          <w:rFonts w:ascii="나눔고딕" w:eastAsia="나눔고딕" w:hAnsi="나눔고딕" w:hint="eastAsia"/>
          <w:lang w:eastAsia="ko-KR"/>
        </w:rPr>
        <w:t>WiGest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인식기의 성능 확인 </w:t>
      </w:r>
      <w:r w:rsidR="006C4422" w:rsidRPr="001A66F2">
        <w:rPr>
          <w:rFonts w:ascii="나눔고딕" w:eastAsia="나눔고딕" w:hAnsi="나눔고딕" w:hint="eastAsia"/>
          <w:lang w:eastAsia="ko-KR"/>
        </w:rPr>
        <w:t>실험</w:t>
      </w:r>
      <w:r w:rsidRPr="001A66F2">
        <w:rPr>
          <w:rFonts w:ascii="나눔고딕" w:eastAsia="나눔고딕" w:hAnsi="나눔고딕" w:hint="eastAsia"/>
          <w:lang w:eastAsia="ko-KR"/>
        </w:rPr>
        <w:t>을 진행하</w:t>
      </w:r>
      <w:r w:rsidR="006C4422" w:rsidRPr="001A66F2">
        <w:rPr>
          <w:rFonts w:ascii="나눔고딕" w:eastAsia="나눔고딕" w:hAnsi="나눔고딕" w:hint="eastAsia"/>
          <w:lang w:eastAsia="ko-KR"/>
        </w:rPr>
        <w:t>였다.</w:t>
      </w:r>
    </w:p>
    <w:p w:rsidR="00DA412B" w:rsidRPr="001A66F2" w:rsidRDefault="00B031E0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실험은 크게 </w:t>
      </w:r>
      <w:r w:rsidRPr="001A66F2">
        <w:rPr>
          <w:rFonts w:ascii="나눔고딕" w:eastAsia="나눔고딕" w:hAnsi="나눔고딕"/>
          <w:lang w:eastAsia="ko-KR"/>
        </w:rPr>
        <w:t>3</w:t>
      </w:r>
      <w:r w:rsidRPr="001A66F2">
        <w:rPr>
          <w:rFonts w:ascii="나눔고딕" w:eastAsia="나눔고딕" w:hAnsi="나눔고딕" w:hint="eastAsia"/>
          <w:lang w:eastAsia="ko-KR"/>
        </w:rPr>
        <w:t xml:space="preserve">가지로 </w:t>
      </w:r>
      <w:r w:rsidRPr="001A66F2">
        <w:rPr>
          <w:rFonts w:ascii="나눔고딕" w:eastAsia="나눔고딕" w:hAnsi="나눔고딕"/>
          <w:lang w:eastAsia="ko-KR"/>
        </w:rPr>
        <w:t>1)</w:t>
      </w:r>
      <w:r w:rsidR="00A03B9C" w:rsidRPr="001A66F2">
        <w:rPr>
          <w:rFonts w:ascii="나눔고딕" w:eastAsia="나눔고딕" w:hAnsi="나눔고딕"/>
          <w:lang w:eastAsia="ko-KR"/>
        </w:rPr>
        <w:t xml:space="preserve"> 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단일 </w:t>
      </w:r>
      <w:r w:rsidR="00A03B9C" w:rsidRPr="001A66F2">
        <w:rPr>
          <w:rFonts w:ascii="나눔고딕" w:eastAsia="나눔고딕" w:hAnsi="나눔고딕"/>
          <w:lang w:eastAsia="ko-KR"/>
        </w:rPr>
        <w:t>AP</w:t>
      </w:r>
      <w:r w:rsidR="00A03B9C" w:rsidRPr="001A66F2">
        <w:rPr>
          <w:rFonts w:ascii="나눔고딕" w:eastAsia="나눔고딕" w:hAnsi="나눔고딕" w:hint="eastAsia"/>
          <w:lang w:eastAsia="ko-KR"/>
        </w:rPr>
        <w:t>에서의 거리 변화에 따른</w:t>
      </w:r>
      <w:r w:rsidRPr="001A66F2">
        <w:rPr>
          <w:rFonts w:ascii="나눔고딕" w:eastAsia="나눔고딕" w:hAnsi="나눔고딕"/>
          <w:lang w:eastAsia="ko-KR"/>
        </w:rPr>
        <w:t xml:space="preserve">RSSI </w:t>
      </w:r>
      <w:r w:rsidRPr="001A66F2">
        <w:rPr>
          <w:rFonts w:ascii="나눔고딕" w:eastAsia="나눔고딕" w:hAnsi="나눔고딕" w:hint="eastAsia"/>
          <w:lang w:eastAsia="ko-KR"/>
        </w:rPr>
        <w:t xml:space="preserve">감쇄 측정, 2) 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다수 </w:t>
      </w:r>
      <w:r w:rsidR="00A03B9C" w:rsidRPr="001A66F2">
        <w:rPr>
          <w:rFonts w:ascii="나눔고딕" w:eastAsia="나눔고딕" w:hAnsi="나눔고딕"/>
          <w:lang w:eastAsia="ko-KR"/>
        </w:rPr>
        <w:t>AP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에서의 거리 변화에 따른 </w:t>
      </w:r>
      <w:r w:rsidR="00A03B9C" w:rsidRPr="001A66F2">
        <w:rPr>
          <w:rFonts w:ascii="나눔고딕" w:eastAsia="나눔고딕" w:hAnsi="나눔고딕"/>
          <w:lang w:eastAsia="ko-KR"/>
        </w:rPr>
        <w:t xml:space="preserve">RSSI 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측정, </w:t>
      </w:r>
      <w:r w:rsidR="00A03B9C" w:rsidRPr="001A66F2">
        <w:rPr>
          <w:rFonts w:ascii="나눔고딕" w:eastAsia="나눔고딕" w:hAnsi="나눔고딕"/>
          <w:lang w:eastAsia="ko-KR"/>
        </w:rPr>
        <w:t xml:space="preserve">3) 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다수 </w:t>
      </w:r>
      <w:r w:rsidR="00A03B9C" w:rsidRPr="001A66F2">
        <w:rPr>
          <w:rFonts w:ascii="나눔고딕" w:eastAsia="나눔고딕" w:hAnsi="나눔고딕"/>
          <w:lang w:eastAsia="ko-KR"/>
        </w:rPr>
        <w:t>AP</w:t>
      </w:r>
      <w:r w:rsidR="00A03B9C"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="00A03B9C" w:rsidRPr="001A66F2">
        <w:rPr>
          <w:rFonts w:ascii="나눔고딕" w:eastAsia="나눔고딕" w:hAnsi="나눔고딕"/>
          <w:lang w:eastAsia="ko-KR"/>
        </w:rPr>
        <w:t xml:space="preserve">Topology </w:t>
      </w:r>
      <w:r w:rsidR="00A03B9C" w:rsidRPr="001A66F2">
        <w:rPr>
          <w:rFonts w:ascii="나눔고딕" w:eastAsia="나눔고딕" w:hAnsi="나눔고딕" w:hint="eastAsia"/>
          <w:lang w:eastAsia="ko-KR"/>
        </w:rPr>
        <w:t>구성으로 구분하여 진행하였다.</w:t>
      </w:r>
      <w:r w:rsidR="00A03B9C" w:rsidRPr="001A66F2">
        <w:rPr>
          <w:rFonts w:ascii="나눔고딕" w:eastAsia="나눔고딕" w:hAnsi="나눔고딕"/>
          <w:lang w:eastAsia="ko-KR"/>
        </w:rPr>
        <w:t xml:space="preserve"> </w:t>
      </w:r>
      <w:r w:rsidR="00A661F7" w:rsidRPr="001A66F2">
        <w:rPr>
          <w:rFonts w:ascii="나눔고딕" w:eastAsia="나눔고딕" w:hAnsi="나눔고딕"/>
          <w:lang w:eastAsia="ko-KR"/>
        </w:rPr>
        <w:t>AP</w:t>
      </w:r>
      <w:r w:rsidR="00A661F7" w:rsidRPr="001A66F2">
        <w:rPr>
          <w:rFonts w:ascii="나눔고딕" w:eastAsia="나눔고딕" w:hAnsi="나눔고딕" w:hint="eastAsia"/>
          <w:lang w:eastAsia="ko-KR"/>
        </w:rPr>
        <w:t xml:space="preserve">와 수신기기간 거리는 </w:t>
      </w:r>
      <w:r w:rsidR="00A661F7" w:rsidRPr="001A66F2">
        <w:rPr>
          <w:rFonts w:ascii="나눔고딕" w:eastAsia="나눔고딕" w:hAnsi="나눔고딕"/>
          <w:lang w:eastAsia="ko-KR"/>
        </w:rPr>
        <w:t>0~5</w:t>
      </w:r>
      <w:r w:rsidR="00A661F7" w:rsidRPr="001A66F2">
        <w:rPr>
          <w:rFonts w:ascii="나눔고딕" w:eastAsia="나눔고딕" w:hAnsi="나눔고딕" w:hint="eastAsia"/>
          <w:lang w:eastAsia="ko-KR"/>
        </w:rPr>
        <w:t xml:space="preserve">m까지 변화 시키면서 </w:t>
      </w:r>
      <w:r w:rsidR="00A661F7" w:rsidRPr="001A66F2">
        <w:rPr>
          <w:rFonts w:ascii="나눔고딕" w:eastAsia="나눔고딕" w:hAnsi="나눔고딕"/>
          <w:lang w:eastAsia="ko-KR"/>
        </w:rPr>
        <w:t xml:space="preserve">0.5m </w:t>
      </w:r>
      <w:r w:rsidR="00A661F7" w:rsidRPr="001A66F2">
        <w:rPr>
          <w:rFonts w:ascii="나눔고딕" w:eastAsia="나눔고딕" w:hAnsi="나눔고딕" w:hint="eastAsia"/>
          <w:lang w:eastAsia="ko-KR"/>
        </w:rPr>
        <w:t>간격으로 R</w:t>
      </w:r>
      <w:r w:rsidR="00A661F7" w:rsidRPr="001A66F2">
        <w:rPr>
          <w:rFonts w:ascii="나눔고딕" w:eastAsia="나눔고딕" w:hAnsi="나눔고딕"/>
          <w:lang w:eastAsia="ko-KR"/>
        </w:rPr>
        <w:t>SSI</w:t>
      </w:r>
      <w:r w:rsidR="00A661F7" w:rsidRPr="001A66F2">
        <w:rPr>
          <w:rFonts w:ascii="나눔고딕" w:eastAsia="나눔고딕" w:hAnsi="나눔고딕" w:hint="eastAsia"/>
          <w:lang w:eastAsia="ko-KR"/>
        </w:rPr>
        <w:t>를 측정하였다.</w:t>
      </w:r>
    </w:p>
    <w:p w:rsidR="00A661F7" w:rsidRPr="001A66F2" w:rsidRDefault="00A03B9C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noProof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단일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 상황에서는 수신 기기와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간 마주보고 있는 상황에서 수신 기기를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로부터 이동시키면서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>를 측정하였다.</w:t>
      </w:r>
    </w:p>
    <w:p w:rsidR="00A85DFC" w:rsidRPr="001A66F2" w:rsidRDefault="00A661F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2A98D401" wp14:editId="3903A613">
            <wp:extent cx="2559132" cy="151782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59" t="21180" r="64396" b="29579"/>
                    <a:stretch/>
                  </pic:blipFill>
                  <pic:spPr bwMode="auto">
                    <a:xfrm>
                      <a:off x="0" y="0"/>
                      <a:ext cx="2610790" cy="154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Pr="001A66F2" w:rsidRDefault="00A03B9C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noProof/>
          <w:lang w:eastAsia="ko-KR"/>
        </w:rPr>
      </w:pP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다수 </w:t>
      </w:r>
      <w:r w:rsidRPr="001A66F2">
        <w:rPr>
          <w:rFonts w:ascii="나눔고딕" w:eastAsia="나눔고딕" w:hAnsi="나눔고딕"/>
          <w:lang w:eastAsia="ko-KR"/>
        </w:rPr>
        <w:t xml:space="preserve">AP </w:t>
      </w:r>
      <w:r w:rsidRPr="001A66F2">
        <w:rPr>
          <w:rFonts w:ascii="나눔고딕" w:eastAsia="나눔고딕" w:hAnsi="나눔고딕" w:hint="eastAsia"/>
          <w:lang w:eastAsia="ko-KR"/>
        </w:rPr>
        <w:t xml:space="preserve">상황에서는 </w:t>
      </w:r>
      <w:r w:rsidRPr="001A66F2">
        <w:rPr>
          <w:rFonts w:ascii="나눔고딕" w:eastAsia="나눔고딕" w:hAnsi="나눔고딕"/>
          <w:lang w:eastAsia="ko-KR"/>
        </w:rPr>
        <w:t>AP 3</w:t>
      </w:r>
      <w:r w:rsidRPr="001A66F2">
        <w:rPr>
          <w:rFonts w:ascii="나눔고딕" w:eastAsia="나눔고딕" w:hAnsi="나눔고딕" w:hint="eastAsia"/>
          <w:lang w:eastAsia="ko-KR"/>
        </w:rPr>
        <w:t xml:space="preserve">개를 이용하여 단일 </w:t>
      </w:r>
      <w:r w:rsidRPr="001A66F2">
        <w:rPr>
          <w:rFonts w:ascii="나눔고딕" w:eastAsia="나눔고딕" w:hAnsi="나눔고딕"/>
          <w:lang w:eastAsia="ko-KR"/>
        </w:rPr>
        <w:t xml:space="preserve">AP </w:t>
      </w:r>
      <w:r w:rsidRPr="001A66F2">
        <w:rPr>
          <w:rFonts w:ascii="나눔고딕" w:eastAsia="나눔고딕" w:hAnsi="나눔고딕" w:hint="eastAsia"/>
          <w:lang w:eastAsia="ko-KR"/>
        </w:rPr>
        <w:t xml:space="preserve">상황의 실험 이동 동선 에 균등한 거리로 직선상에 배치하여 </w:t>
      </w:r>
      <w:r w:rsidR="00A661F7" w:rsidRPr="001A66F2">
        <w:rPr>
          <w:rFonts w:ascii="나눔고딕" w:eastAsia="나눔고딕" w:hAnsi="나눔고딕" w:hint="eastAsia"/>
          <w:lang w:eastAsia="ko-KR"/>
        </w:rPr>
        <w:t xml:space="preserve">수신 기기 이동 시 각 </w:t>
      </w:r>
      <w:r w:rsidR="00A661F7" w:rsidRPr="001A66F2">
        <w:rPr>
          <w:rFonts w:ascii="나눔고딕" w:eastAsia="나눔고딕" w:hAnsi="나눔고딕"/>
          <w:lang w:eastAsia="ko-KR"/>
        </w:rPr>
        <w:t>RSSI</w:t>
      </w:r>
      <w:r w:rsidR="00A661F7" w:rsidRPr="001A66F2">
        <w:rPr>
          <w:rFonts w:ascii="나눔고딕" w:eastAsia="나눔고딕" w:hAnsi="나눔고딕" w:hint="eastAsia"/>
          <w:lang w:eastAsia="ko-KR"/>
        </w:rPr>
        <w:t>를 측정하여 최대값을 선정하였다.</w:t>
      </w:r>
    </w:p>
    <w:p w:rsidR="00A661F7" w:rsidRPr="001A66F2" w:rsidRDefault="00A661F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34DF71AC" wp14:editId="3A26462F">
            <wp:extent cx="2519310" cy="1502228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33" t="31159" r="69011" b="39350"/>
                    <a:stretch/>
                  </pic:blipFill>
                  <pic:spPr bwMode="auto">
                    <a:xfrm>
                      <a:off x="0" y="0"/>
                      <a:ext cx="2525998" cy="150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12B" w:rsidRPr="001A66F2" w:rsidRDefault="00DA412B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lastRenderedPageBreak/>
        <w:t xml:space="preserve">다수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 xml:space="preserve">Topology </w:t>
      </w:r>
      <w:r w:rsidRPr="001A66F2">
        <w:rPr>
          <w:rFonts w:ascii="나눔고딕" w:eastAsia="나눔고딕" w:hAnsi="나눔고딕" w:hint="eastAsia"/>
          <w:lang w:eastAsia="ko-KR"/>
        </w:rPr>
        <w:t>구성은 직선형태,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>삼각형 형태에 대하여 위 실험을 반복하였다.</w:t>
      </w:r>
    </w:p>
    <w:p w:rsidR="00DA412B" w:rsidRPr="001A66F2" w:rsidRDefault="00A661F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6D3945BF" wp14:editId="26F27809">
            <wp:extent cx="2726590" cy="272729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465" t="21282" r="13927" b="12754"/>
                    <a:stretch/>
                  </pic:blipFill>
                  <pic:spPr bwMode="auto">
                    <a:xfrm>
                      <a:off x="0" y="0"/>
                      <a:ext cx="2809731" cy="28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F7" w:rsidRPr="001A66F2" w:rsidRDefault="00A661F7" w:rsidP="00A42122">
      <w:pPr>
        <w:spacing w:after="0" w:line="288" w:lineRule="auto"/>
        <w:ind w:firstLineChars="100" w:firstLine="207"/>
        <w:rPr>
          <w:rFonts w:ascii="나눔고딕" w:eastAsia="나눔고딕" w:hAnsi="나눔고딕"/>
          <w:lang w:eastAsia="ko-KR"/>
        </w:rPr>
      </w:pPr>
    </w:p>
    <w:p w:rsidR="00180B31" w:rsidRPr="001A66F2" w:rsidRDefault="00A03B9C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실험에 관여하는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 xml:space="preserve">외의 다른 변수를 제거하기 위하여 공용 </w:t>
      </w:r>
      <w:r w:rsidRPr="001A66F2">
        <w:rPr>
          <w:rFonts w:ascii="나눔고딕" w:eastAsia="나눔고딕" w:hAnsi="나눔고딕"/>
          <w:lang w:eastAsia="ko-KR"/>
        </w:rPr>
        <w:t>AP</w:t>
      </w:r>
      <w:r w:rsidRPr="001A66F2">
        <w:rPr>
          <w:rFonts w:ascii="나눔고딕" w:eastAsia="나눔고딕" w:hAnsi="나눔고딕" w:hint="eastAsia"/>
          <w:lang w:eastAsia="ko-KR"/>
        </w:rPr>
        <w:t>가 측정되지 않는 개방된 장소에서 실험하였으며,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>Fading을 일으킬 수 있는 장애물이 존재하지 않는 환경에서 측정하였다.</w:t>
      </w:r>
    </w:p>
    <w:p w:rsidR="00180B31" w:rsidRPr="001A66F2" w:rsidRDefault="00180B31" w:rsidP="00A42122">
      <w:pPr>
        <w:pStyle w:val="Heading1"/>
        <w:spacing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lang w:eastAsia="ko-KR"/>
        </w:rPr>
        <w:t>Result</w:t>
      </w:r>
    </w:p>
    <w:p w:rsidR="00180B31" w:rsidRPr="001A66F2" w:rsidRDefault="00180B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우리가 제안한 방법을 통해 얻은 결과는</w:t>
      </w:r>
      <w:r w:rsidRPr="001A66F2">
        <w:rPr>
          <w:rFonts w:ascii="나눔고딕" w:eastAsia="나눔고딕" w:hAnsi="나눔고딕"/>
          <w:lang w:eastAsia="ko-KR"/>
        </w:rPr>
        <w:t>…</w:t>
      </w:r>
    </w:p>
    <w:p w:rsidR="00180B31" w:rsidRPr="001A66F2" w:rsidRDefault="00180B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>RSSI가 성공적으로 일정한 수준 이상으로 유지될 수 있었다.</w:t>
      </w:r>
    </w:p>
    <w:p w:rsidR="00BC5731" w:rsidRPr="001A66F2" w:rsidRDefault="00BC57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우리가 직접 </w:t>
      </w: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 w:hint="eastAsia"/>
          <w:lang w:eastAsia="ko-KR"/>
        </w:rPr>
        <w:t>를 구현하기에는 시간적인 어려움이 있었기에 직접적인 결과를 확인할 수는 없었지만,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논문에서 이야기하는 </w:t>
      </w:r>
      <w:r w:rsidRPr="001A66F2">
        <w:rPr>
          <w:rFonts w:ascii="나눔고딕" w:eastAsia="나눔고딕" w:hAnsi="나눔고딕"/>
          <w:lang w:eastAsia="ko-KR"/>
        </w:rPr>
        <w:t>‘</w:t>
      </w:r>
      <w:r w:rsidRPr="001A66F2">
        <w:rPr>
          <w:rFonts w:ascii="나눔고딕" w:eastAsia="나눔고딕" w:hAnsi="나눔고딕" w:hint="eastAsia"/>
          <w:lang w:eastAsia="ko-KR"/>
        </w:rPr>
        <w:t xml:space="preserve">좋은 </w:t>
      </w:r>
      <w:r w:rsidRPr="001A66F2">
        <w:rPr>
          <w:rFonts w:ascii="나눔고딕" w:eastAsia="나눔고딕" w:hAnsi="나눔고딕"/>
          <w:lang w:eastAsia="ko-KR"/>
        </w:rPr>
        <w:t>quality</w:t>
      </w:r>
      <w:r w:rsidRPr="001A66F2">
        <w:rPr>
          <w:rFonts w:ascii="나눔고딕" w:eastAsia="나눔고딕" w:hAnsi="나눔고딕" w:hint="eastAsia"/>
          <w:lang w:eastAsia="ko-KR"/>
        </w:rPr>
        <w:t xml:space="preserve">의 </w:t>
      </w:r>
      <w:r w:rsidRPr="001A66F2">
        <w:rPr>
          <w:rFonts w:ascii="나눔고딕" w:eastAsia="나눔고딕" w:hAnsi="나눔고딕"/>
          <w:lang w:eastAsia="ko-KR"/>
        </w:rPr>
        <w:t xml:space="preserve">RSSI’ </w:t>
      </w:r>
      <w:r w:rsidRPr="001A66F2">
        <w:rPr>
          <w:rFonts w:ascii="나눔고딕" w:eastAsia="나눔고딕" w:hAnsi="나눔고딕" w:hint="eastAsia"/>
          <w:lang w:eastAsia="ko-KR"/>
        </w:rPr>
        <w:t>수준을 유지할 수 있다면,</w:t>
      </w:r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그들의 실험에서 얻은 결과와 같이 </w:t>
      </w:r>
      <w:r w:rsidRPr="001A66F2">
        <w:rPr>
          <w:rFonts w:ascii="나눔고딕" w:eastAsia="나눔고딕" w:hAnsi="나눔고딕"/>
          <w:lang w:eastAsia="ko-KR"/>
        </w:rPr>
        <w:t xml:space="preserve">95% </w:t>
      </w:r>
      <w:r w:rsidRPr="001A66F2">
        <w:rPr>
          <w:rFonts w:ascii="나눔고딕" w:eastAsia="나눔고딕" w:hAnsi="나눔고딕" w:hint="eastAsia"/>
          <w:lang w:eastAsia="ko-KR"/>
        </w:rPr>
        <w:t>이상의 정확한 인식률을 보장받을 수 있을 것이라 볼 수 있다.</w:t>
      </w:r>
    </w:p>
    <w:p w:rsidR="00180B31" w:rsidRPr="001A66F2" w:rsidRDefault="00180B31" w:rsidP="00A42122">
      <w:pPr>
        <w:spacing w:line="288" w:lineRule="auto"/>
        <w:rPr>
          <w:rFonts w:ascii="나눔고딕" w:eastAsia="나눔고딕" w:hAnsi="나눔고딕"/>
          <w:lang w:eastAsia="ko-KR"/>
        </w:rPr>
      </w:pPr>
    </w:p>
    <w:p w:rsidR="00BC5731" w:rsidRPr="001A66F2" w:rsidRDefault="00BC5731" w:rsidP="00A42122">
      <w:pPr>
        <w:spacing w:line="288" w:lineRule="auto"/>
        <w:rPr>
          <w:rFonts w:ascii="나눔고딕" w:eastAsia="나눔고딕" w:hAnsi="나눔고딕"/>
          <w:lang w:eastAsia="ko-KR"/>
        </w:rPr>
      </w:pPr>
    </w:p>
    <w:p w:rsidR="00180B31" w:rsidRPr="001A66F2" w:rsidRDefault="00180B31" w:rsidP="00A42122">
      <w:pPr>
        <w:pStyle w:val="Heading1"/>
        <w:spacing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/>
          <w:lang w:eastAsia="ko-KR"/>
        </w:rPr>
        <w:t>CONCLUSION</w:t>
      </w:r>
    </w:p>
    <w:p w:rsidR="00180B31" w:rsidRPr="001A66F2" w:rsidRDefault="00BC57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우리가 제안한 방법으로 </w:t>
      </w:r>
      <w:r w:rsidRPr="001A66F2">
        <w:rPr>
          <w:rFonts w:ascii="나눔고딕" w:eastAsia="나눔고딕" w:hAnsi="나눔고딕"/>
          <w:lang w:eastAsia="ko-KR"/>
        </w:rPr>
        <w:t>RSSI</w:t>
      </w:r>
      <w:r w:rsidRPr="001A66F2">
        <w:rPr>
          <w:rFonts w:ascii="나눔고딕" w:eastAsia="나눔고딕" w:hAnsi="나눔고딕" w:hint="eastAsia"/>
          <w:lang w:eastAsia="ko-KR"/>
        </w:rPr>
        <w:t>를 항상 일정수준 이상으로 유지할 수 있었다.</w:t>
      </w:r>
    </w:p>
    <w:p w:rsidR="00180B31" w:rsidRPr="001A66F2" w:rsidRDefault="00BC5731" w:rsidP="00A42122">
      <w:pPr>
        <w:spacing w:after="0" w:line="288" w:lineRule="auto"/>
        <w:rPr>
          <w:rFonts w:ascii="나눔고딕" w:eastAsia="나눔고딕" w:hAnsi="나눔고딕"/>
          <w:lang w:eastAsia="ko-KR"/>
        </w:rPr>
      </w:pPr>
      <w:r w:rsidRPr="001A66F2">
        <w:rPr>
          <w:rFonts w:ascii="나눔고딕" w:eastAsia="나눔고딕" w:hAnsi="나눔고딕" w:hint="eastAsia"/>
          <w:lang w:eastAsia="ko-KR"/>
        </w:rPr>
        <w:t xml:space="preserve">이 방법을 활용한다면 </w:t>
      </w:r>
      <w:proofErr w:type="spellStart"/>
      <w:r w:rsidRPr="001A66F2">
        <w:rPr>
          <w:rFonts w:ascii="나눔고딕" w:eastAsia="나눔고딕" w:hAnsi="나눔고딕"/>
          <w:lang w:eastAsia="ko-KR"/>
        </w:rPr>
        <w:t>WiGest</w:t>
      </w:r>
      <w:proofErr w:type="spellEnd"/>
      <w:r w:rsidRPr="001A66F2">
        <w:rPr>
          <w:rFonts w:ascii="나눔고딕" w:eastAsia="나눔고딕" w:hAnsi="나눔고딕"/>
          <w:lang w:eastAsia="ko-KR"/>
        </w:rPr>
        <w:t xml:space="preserve"> </w:t>
      </w:r>
      <w:r w:rsidRPr="001A66F2">
        <w:rPr>
          <w:rFonts w:ascii="나눔고딕" w:eastAsia="나눔고딕" w:hAnsi="나눔고딕" w:hint="eastAsia"/>
          <w:lang w:eastAsia="ko-KR"/>
        </w:rPr>
        <w:t xml:space="preserve">인식률도 </w:t>
      </w:r>
      <w:r w:rsidRPr="001A66F2">
        <w:rPr>
          <w:rFonts w:ascii="나눔고딕" w:eastAsia="나눔고딕" w:hAnsi="나눔고딕"/>
          <w:lang w:eastAsia="ko-KR"/>
        </w:rPr>
        <w:t xml:space="preserve">95% </w:t>
      </w:r>
      <w:r w:rsidRPr="001A66F2">
        <w:rPr>
          <w:rFonts w:ascii="나눔고딕" w:eastAsia="나눔고딕" w:hAnsi="나눔고딕" w:hint="eastAsia"/>
          <w:lang w:eastAsia="ko-KR"/>
        </w:rPr>
        <w:t>이상의 좋은 수준으로 유지될 것이다.</w:t>
      </w:r>
    </w:p>
    <w:p w:rsidR="00180B31" w:rsidRPr="001A66F2" w:rsidRDefault="00180B31" w:rsidP="00A42122">
      <w:pPr>
        <w:spacing w:line="288" w:lineRule="auto"/>
        <w:rPr>
          <w:rFonts w:ascii="나눔고딕" w:eastAsia="나눔고딕" w:hAnsi="나눔고딕"/>
          <w:lang w:eastAsia="ko-KR"/>
        </w:rPr>
      </w:pPr>
    </w:p>
    <w:sectPr w:rsidR="00180B31" w:rsidRPr="001A66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코딩">
    <w:altName w:val="Arial Unicode MS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6"/>
    <w:rsid w:val="000274D7"/>
    <w:rsid w:val="000D0BB8"/>
    <w:rsid w:val="000D2E93"/>
    <w:rsid w:val="00150C35"/>
    <w:rsid w:val="00180B31"/>
    <w:rsid w:val="001A66F2"/>
    <w:rsid w:val="002236D2"/>
    <w:rsid w:val="002E6DC9"/>
    <w:rsid w:val="003206E3"/>
    <w:rsid w:val="003E30A6"/>
    <w:rsid w:val="003F31F1"/>
    <w:rsid w:val="00402C3D"/>
    <w:rsid w:val="00441A48"/>
    <w:rsid w:val="00476650"/>
    <w:rsid w:val="00494F2D"/>
    <w:rsid w:val="004D37FD"/>
    <w:rsid w:val="00532CF3"/>
    <w:rsid w:val="005656FE"/>
    <w:rsid w:val="00664750"/>
    <w:rsid w:val="0067085A"/>
    <w:rsid w:val="006C4422"/>
    <w:rsid w:val="006D0ED2"/>
    <w:rsid w:val="00700EAD"/>
    <w:rsid w:val="007071D0"/>
    <w:rsid w:val="00750F8D"/>
    <w:rsid w:val="0078084D"/>
    <w:rsid w:val="007936C3"/>
    <w:rsid w:val="00811684"/>
    <w:rsid w:val="00864F38"/>
    <w:rsid w:val="008A6E89"/>
    <w:rsid w:val="0092605A"/>
    <w:rsid w:val="009535BB"/>
    <w:rsid w:val="00956EFC"/>
    <w:rsid w:val="00994CCE"/>
    <w:rsid w:val="009E61C3"/>
    <w:rsid w:val="009E6254"/>
    <w:rsid w:val="00A03B9C"/>
    <w:rsid w:val="00A360E3"/>
    <w:rsid w:val="00A400E9"/>
    <w:rsid w:val="00A42122"/>
    <w:rsid w:val="00A661F7"/>
    <w:rsid w:val="00A85DFC"/>
    <w:rsid w:val="00AC21B8"/>
    <w:rsid w:val="00B031E0"/>
    <w:rsid w:val="00B402D1"/>
    <w:rsid w:val="00B90F71"/>
    <w:rsid w:val="00BA6E94"/>
    <w:rsid w:val="00BC2A34"/>
    <w:rsid w:val="00BC5731"/>
    <w:rsid w:val="00BF66DA"/>
    <w:rsid w:val="00C01163"/>
    <w:rsid w:val="00C047B6"/>
    <w:rsid w:val="00C05F33"/>
    <w:rsid w:val="00C17EBE"/>
    <w:rsid w:val="00C25314"/>
    <w:rsid w:val="00CB4620"/>
    <w:rsid w:val="00D03096"/>
    <w:rsid w:val="00D83AB4"/>
    <w:rsid w:val="00D871BC"/>
    <w:rsid w:val="00DA412B"/>
    <w:rsid w:val="00DC0968"/>
    <w:rsid w:val="00DE64FE"/>
    <w:rsid w:val="00DE72B7"/>
    <w:rsid w:val="00EF6C86"/>
    <w:rsid w:val="00F2602B"/>
    <w:rsid w:val="00F327D7"/>
    <w:rsid w:val="00F60DCF"/>
    <w:rsid w:val="00F649AF"/>
    <w:rsid w:val="00F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456EC-6C62-4637-9787-F4DE9351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DF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lee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13670166229222"/>
          <c:y val="0.12037037037037036"/>
          <c:w val="0.82364107611548554"/>
          <c:h val="0.8042129629629629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Sheet1!$A$1:$A$30</c:f>
              <c:numCache>
                <c:formatCode>General</c:formatCode>
                <c:ptCount val="30"/>
                <c:pt idx="0">
                  <c:v>-56</c:v>
                </c:pt>
                <c:pt idx="1">
                  <c:v>-58</c:v>
                </c:pt>
                <c:pt idx="2">
                  <c:v>-56</c:v>
                </c:pt>
                <c:pt idx="3">
                  <c:v>-53</c:v>
                </c:pt>
                <c:pt idx="4">
                  <c:v>-56</c:v>
                </c:pt>
                <c:pt idx="5">
                  <c:v>-56</c:v>
                </c:pt>
                <c:pt idx="6">
                  <c:v>-58</c:v>
                </c:pt>
                <c:pt idx="7">
                  <c:v>-45</c:v>
                </c:pt>
                <c:pt idx="8">
                  <c:v>-44</c:v>
                </c:pt>
                <c:pt idx="9">
                  <c:v>-46</c:v>
                </c:pt>
                <c:pt idx="10">
                  <c:v>-58</c:v>
                </c:pt>
                <c:pt idx="11">
                  <c:v>-56</c:v>
                </c:pt>
                <c:pt idx="12">
                  <c:v>-56</c:v>
                </c:pt>
                <c:pt idx="13">
                  <c:v>-54</c:v>
                </c:pt>
                <c:pt idx="14">
                  <c:v>-55</c:v>
                </c:pt>
                <c:pt idx="15">
                  <c:v>-52</c:v>
                </c:pt>
                <c:pt idx="16">
                  <c:v>-54</c:v>
                </c:pt>
                <c:pt idx="17">
                  <c:v>-56</c:v>
                </c:pt>
                <c:pt idx="18">
                  <c:v>-58</c:v>
                </c:pt>
                <c:pt idx="19">
                  <c:v>-54</c:v>
                </c:pt>
                <c:pt idx="20">
                  <c:v>-56</c:v>
                </c:pt>
                <c:pt idx="21">
                  <c:v>-56</c:v>
                </c:pt>
                <c:pt idx="22">
                  <c:v>-53</c:v>
                </c:pt>
                <c:pt idx="23">
                  <c:v>-56</c:v>
                </c:pt>
                <c:pt idx="24">
                  <c:v>-55</c:v>
                </c:pt>
                <c:pt idx="25">
                  <c:v>-55</c:v>
                </c:pt>
                <c:pt idx="26">
                  <c:v>-56</c:v>
                </c:pt>
                <c:pt idx="27">
                  <c:v>-56</c:v>
                </c:pt>
                <c:pt idx="28">
                  <c:v>-57</c:v>
                </c:pt>
                <c:pt idx="29">
                  <c:v>-56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0991872"/>
        <c:axId val="280992992"/>
      </c:scatterChart>
      <c:valAx>
        <c:axId val="280991872"/>
        <c:scaling>
          <c:orientation val="minMax"/>
          <c:max val="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time(s)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87792935258092752"/>
              <c:y val="3.56944444444444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80992992"/>
        <c:crosses val="autoZero"/>
        <c:crossBetween val="midCat"/>
      </c:valAx>
      <c:valAx>
        <c:axId val="280992992"/>
        <c:scaling>
          <c:orientation val="minMax"/>
          <c:max val="-30"/>
          <c:min val="-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RSSI(dBm)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1533573928258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8099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3B96A7-02B2-4ADA-AF58-08989D3D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57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jhlee</dc:creator>
  <cp:keywords/>
  <cp:lastModifiedBy>Jihwa Lee</cp:lastModifiedBy>
  <cp:revision>31</cp:revision>
  <dcterms:created xsi:type="dcterms:W3CDTF">2015-12-10T06:13:00Z</dcterms:created>
  <dcterms:modified xsi:type="dcterms:W3CDTF">2015-12-11T07:39:00Z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